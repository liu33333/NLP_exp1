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E6A5" w14:textId="61EFF264" w:rsidR="00671A63" w:rsidRDefault="00FC3C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B16889" wp14:editId="6257EB6F">
                <wp:simplePos x="0" y="0"/>
                <wp:positionH relativeFrom="column">
                  <wp:posOffset>3996690</wp:posOffset>
                </wp:positionH>
                <wp:positionV relativeFrom="paragraph">
                  <wp:posOffset>-208915</wp:posOffset>
                </wp:positionV>
                <wp:extent cx="1953895" cy="883920"/>
                <wp:effectExtent l="0" t="0" r="0" b="317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02" w:type="pct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98"/>
                              <w:gridCol w:w="1818"/>
                            </w:tblGrid>
                            <w:tr w:rsidR="00C07A6B" w:rsidRPr="00E3341F" w14:paraId="1F22B2CA" w14:textId="77777777" w:rsidTr="00C230F8">
                              <w:trPr>
                                <w:trHeight w:hRule="exact" w:val="680"/>
                                <w:jc w:val="right"/>
                              </w:trPr>
                              <w:tc>
                                <w:tcPr>
                                  <w:tcW w:w="703" w:type="dxa"/>
                                  <w:vAlign w:val="bottom"/>
                                </w:tcPr>
                                <w:p w14:paraId="142BAE24" w14:textId="77777777" w:rsidR="00C07A6B" w:rsidRPr="00C230F8" w:rsidRDefault="00C07A6B" w:rsidP="00EA7227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 w:rsidRPr="00C230F8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实验</w:t>
                                  </w:r>
                                </w:p>
                                <w:p w14:paraId="6AC459CA" w14:textId="77777777" w:rsidR="00C07A6B" w:rsidRPr="00C230F8" w:rsidRDefault="00C07A6B" w:rsidP="00EA7227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 w:rsidRPr="00C230F8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成绩</w:t>
                                  </w:r>
                                </w:p>
                                <w:p w14:paraId="09B59BDD" w14:textId="77777777" w:rsidR="00C07A6B" w:rsidRPr="00C230F8" w:rsidRDefault="00C07A6B" w:rsidP="00EA7227">
                                  <w:pPr>
                                    <w:spacing w:line="480" w:lineRule="exact"/>
                                    <w:ind w:left="274" w:hangingChars="98" w:hanging="274"/>
                                    <w:jc w:val="center"/>
                                    <w:rPr>
                                      <w:rFonts w:ascii="宋体" w:hAnsi="宋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1" w:type="dxa"/>
                                  <w:vAlign w:val="bottom"/>
                                </w:tcPr>
                                <w:p w14:paraId="17291BF8" w14:textId="77777777" w:rsidR="00C07A6B" w:rsidRPr="00C230F8" w:rsidRDefault="00C07A6B" w:rsidP="001721CA">
                                  <w:pPr>
                                    <w:spacing w:line="480" w:lineRule="exact"/>
                                    <w:jc w:val="center"/>
                                    <w:rPr>
                                      <w:rFonts w:ascii="宋体" w:hAnsi="宋体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31C3FB" w14:textId="77777777" w:rsidR="00C07A6B" w:rsidRDefault="00C07A6B" w:rsidP="00820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16889" id="Rectangle 10" o:spid="_x0000_s1026" style="position:absolute;left:0;text-align:left;margin-left:314.7pt;margin-top:-16.45pt;width:153.85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" filled="f" stroked="f">
                <v:textbox>
                  <w:txbxContent>
                    <w:tbl>
                      <w:tblPr>
                        <w:tblW w:w="4502" w:type="pct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98"/>
                        <w:gridCol w:w="1818"/>
                      </w:tblGrid>
                      <w:tr w:rsidR="00C07A6B" w:rsidRPr="00E3341F" w14:paraId="1F22B2CA" w14:textId="77777777" w:rsidTr="00C230F8">
                        <w:trPr>
                          <w:trHeight w:hRule="exact" w:val="680"/>
                          <w:jc w:val="right"/>
                        </w:trPr>
                        <w:tc>
                          <w:tcPr>
                            <w:tcW w:w="703" w:type="dxa"/>
                            <w:vAlign w:val="bottom"/>
                          </w:tcPr>
                          <w:p w14:paraId="142BAE24" w14:textId="77777777" w:rsidR="00C07A6B" w:rsidRPr="00C230F8" w:rsidRDefault="00C07A6B" w:rsidP="00EA7227">
                            <w:pPr>
                              <w:ind w:left="206" w:hangingChars="98" w:hanging="206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C230F8">
                              <w:rPr>
                                <w:rFonts w:ascii="宋体" w:hAnsi="宋体" w:hint="eastAsia"/>
                                <w:szCs w:val="21"/>
                              </w:rPr>
                              <w:t>实验</w:t>
                            </w:r>
                          </w:p>
                          <w:p w14:paraId="6AC459CA" w14:textId="77777777" w:rsidR="00C07A6B" w:rsidRPr="00C230F8" w:rsidRDefault="00C07A6B" w:rsidP="00EA7227">
                            <w:pPr>
                              <w:ind w:left="206" w:hangingChars="98" w:hanging="206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C230F8">
                              <w:rPr>
                                <w:rFonts w:ascii="宋体" w:hAnsi="宋体" w:hint="eastAsia"/>
                                <w:szCs w:val="21"/>
                              </w:rPr>
                              <w:t>成绩</w:t>
                            </w:r>
                          </w:p>
                          <w:p w14:paraId="09B59BDD" w14:textId="77777777" w:rsidR="00C07A6B" w:rsidRPr="00C230F8" w:rsidRDefault="00C07A6B" w:rsidP="00EA7227">
                            <w:pPr>
                              <w:spacing w:line="480" w:lineRule="exact"/>
                              <w:ind w:left="274" w:hangingChars="98" w:hanging="274"/>
                              <w:jc w:val="center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31" w:type="dxa"/>
                            <w:vAlign w:val="bottom"/>
                          </w:tcPr>
                          <w:p w14:paraId="17291BF8" w14:textId="77777777" w:rsidR="00C07A6B" w:rsidRPr="00C230F8" w:rsidRDefault="00C07A6B" w:rsidP="001721CA">
                            <w:pPr>
                              <w:spacing w:line="480" w:lineRule="exact"/>
                              <w:jc w:val="center"/>
                              <w:rPr>
                                <w:rFonts w:ascii="宋体" w:hAnsi="宋体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1131C3FB" w14:textId="77777777" w:rsidR="00C07A6B" w:rsidRDefault="00C07A6B" w:rsidP="00820D6A"/>
                  </w:txbxContent>
                </v:textbox>
              </v:rect>
            </w:pict>
          </mc:Fallback>
        </mc:AlternateContent>
      </w:r>
      <w:r>
        <w:rPr>
          <w:rFonts w:eastAsia="楷体_GB2312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044A47" wp14:editId="147D4CC7">
                <wp:simplePos x="0" y="0"/>
                <wp:positionH relativeFrom="column">
                  <wp:posOffset>-367030</wp:posOffset>
                </wp:positionH>
                <wp:positionV relativeFrom="paragraph">
                  <wp:posOffset>-208915</wp:posOffset>
                </wp:positionV>
                <wp:extent cx="1953895" cy="944880"/>
                <wp:effectExtent l="0" t="0" r="635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02" w:type="pc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98"/>
                              <w:gridCol w:w="1818"/>
                            </w:tblGrid>
                            <w:tr w:rsidR="00C07A6B" w:rsidRPr="00E3341F" w14:paraId="1C1E7401" w14:textId="77777777" w:rsidTr="00C230F8">
                              <w:trPr>
                                <w:trHeight w:hRule="exact" w:val="680"/>
                              </w:trPr>
                              <w:tc>
                                <w:tcPr>
                                  <w:tcW w:w="703" w:type="dxa"/>
                                  <w:vAlign w:val="bottom"/>
                                </w:tcPr>
                                <w:p w14:paraId="2EC0AB48" w14:textId="77777777" w:rsidR="00C07A6B" w:rsidRPr="00C230F8" w:rsidRDefault="00C07A6B" w:rsidP="00EA7227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 w:rsidRPr="00C230F8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评阅</w:t>
                                  </w:r>
                                </w:p>
                                <w:p w14:paraId="3077C385" w14:textId="77777777" w:rsidR="00C07A6B" w:rsidRPr="00C230F8" w:rsidRDefault="00C07A6B" w:rsidP="00EA7227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宋体" w:hAnsi="宋体"/>
                                      <w:szCs w:val="21"/>
                                    </w:rPr>
                                  </w:pPr>
                                  <w:r w:rsidRPr="00C230F8">
                                    <w:rPr>
                                      <w:rFonts w:ascii="宋体" w:hAnsi="宋体" w:hint="eastAsia"/>
                                      <w:szCs w:val="21"/>
                                    </w:rPr>
                                    <w:t>老师</w:t>
                                  </w:r>
                                </w:p>
                                <w:p w14:paraId="7D94A166" w14:textId="77777777" w:rsidR="00C07A6B" w:rsidRPr="00C230F8" w:rsidRDefault="00C07A6B" w:rsidP="00EA7227">
                                  <w:pPr>
                                    <w:spacing w:line="480" w:lineRule="exact"/>
                                    <w:ind w:left="274" w:hangingChars="98" w:hanging="274"/>
                                    <w:jc w:val="center"/>
                                    <w:rPr>
                                      <w:rFonts w:ascii="宋体" w:hAnsi="宋体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1" w:type="dxa"/>
                                  <w:vAlign w:val="bottom"/>
                                </w:tcPr>
                                <w:p w14:paraId="4A00CF53" w14:textId="77777777" w:rsidR="00C07A6B" w:rsidRPr="00C230F8" w:rsidRDefault="00C07A6B" w:rsidP="001721CA">
                                  <w:pPr>
                                    <w:spacing w:line="480" w:lineRule="exact"/>
                                    <w:jc w:val="center"/>
                                    <w:rPr>
                                      <w:rFonts w:ascii="宋体" w:hAnsi="宋体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54FD77" w14:textId="77777777" w:rsidR="00C07A6B" w:rsidRDefault="00C07A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44A47" id="Rectangle 8" o:spid="_x0000_s1027" style="position:absolute;left:0;text-align:left;margin-left:-28.9pt;margin-top:-16.45pt;width:153.85pt;height:7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" filled="f" stroked="f">
                <v:textbox>
                  <w:txbxContent>
                    <w:tbl>
                      <w:tblPr>
                        <w:tblW w:w="4502" w:type="pc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98"/>
                        <w:gridCol w:w="1818"/>
                      </w:tblGrid>
                      <w:tr w:rsidR="00C07A6B" w:rsidRPr="00E3341F" w14:paraId="1C1E7401" w14:textId="77777777" w:rsidTr="00C230F8">
                        <w:trPr>
                          <w:trHeight w:hRule="exact" w:val="680"/>
                        </w:trPr>
                        <w:tc>
                          <w:tcPr>
                            <w:tcW w:w="703" w:type="dxa"/>
                            <w:vAlign w:val="bottom"/>
                          </w:tcPr>
                          <w:p w14:paraId="2EC0AB48" w14:textId="77777777" w:rsidR="00C07A6B" w:rsidRPr="00C230F8" w:rsidRDefault="00C07A6B" w:rsidP="00EA7227">
                            <w:pPr>
                              <w:ind w:left="206" w:hangingChars="98" w:hanging="206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C230F8">
                              <w:rPr>
                                <w:rFonts w:ascii="宋体" w:hAnsi="宋体" w:hint="eastAsia"/>
                                <w:szCs w:val="21"/>
                              </w:rPr>
                              <w:t>评阅</w:t>
                            </w:r>
                          </w:p>
                          <w:p w14:paraId="3077C385" w14:textId="77777777" w:rsidR="00C07A6B" w:rsidRPr="00C230F8" w:rsidRDefault="00C07A6B" w:rsidP="00EA7227">
                            <w:pPr>
                              <w:ind w:left="206" w:hangingChars="98" w:hanging="206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C230F8">
                              <w:rPr>
                                <w:rFonts w:ascii="宋体" w:hAnsi="宋体" w:hint="eastAsia"/>
                                <w:szCs w:val="21"/>
                              </w:rPr>
                              <w:t>老师</w:t>
                            </w:r>
                          </w:p>
                          <w:p w14:paraId="7D94A166" w14:textId="77777777" w:rsidR="00C07A6B" w:rsidRPr="00C230F8" w:rsidRDefault="00C07A6B" w:rsidP="00EA7227">
                            <w:pPr>
                              <w:spacing w:line="480" w:lineRule="exact"/>
                              <w:ind w:left="274" w:hangingChars="98" w:hanging="274"/>
                              <w:jc w:val="center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31" w:type="dxa"/>
                            <w:vAlign w:val="bottom"/>
                          </w:tcPr>
                          <w:p w14:paraId="4A00CF53" w14:textId="77777777" w:rsidR="00C07A6B" w:rsidRPr="00C230F8" w:rsidRDefault="00C07A6B" w:rsidP="001721CA">
                            <w:pPr>
                              <w:spacing w:line="480" w:lineRule="exact"/>
                              <w:jc w:val="center"/>
                              <w:rPr>
                                <w:rFonts w:ascii="宋体" w:hAnsi="宋体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754FD77" w14:textId="77777777" w:rsidR="00C07A6B" w:rsidRDefault="00C07A6B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A25F09" wp14:editId="71079CA0">
                <wp:simplePos x="0" y="0"/>
                <wp:positionH relativeFrom="column">
                  <wp:posOffset>19079210</wp:posOffset>
                </wp:positionH>
                <wp:positionV relativeFrom="paragraph">
                  <wp:posOffset>-292100</wp:posOffset>
                </wp:positionV>
                <wp:extent cx="0" cy="3749040"/>
                <wp:effectExtent l="3810" t="1270" r="5715" b="254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CE996" id="Line 1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2.3pt,-23pt" to="1502.3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"/>
            </w:pict>
          </mc:Fallback>
        </mc:AlternateContent>
      </w:r>
    </w:p>
    <w:p w14:paraId="1375156C" w14:textId="77777777" w:rsidR="003664C7" w:rsidRDefault="003664C7" w:rsidP="00B327A2">
      <w:pPr>
        <w:jc w:val="center"/>
      </w:pPr>
    </w:p>
    <w:p w14:paraId="0DC37CAC" w14:textId="06ED63F8" w:rsidR="00671A63" w:rsidRPr="00EC4859" w:rsidRDefault="00FC3CCE" w:rsidP="003664C7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 wp14:anchorId="6D249C8E" wp14:editId="7E6BC18E">
            <wp:extent cx="2838450" cy="80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7AF3" w14:textId="77777777" w:rsidR="003664C7" w:rsidRPr="00A02578" w:rsidRDefault="00291FB2" w:rsidP="00916D68">
      <w:pPr>
        <w:pStyle w:val="a3"/>
        <w:spacing w:afterLines="30" w:after="93"/>
        <w:rPr>
          <w:b w:val="0"/>
          <w:color w:val="000000"/>
          <w:w w:val="80"/>
          <w:kern w:val="0"/>
          <w:sz w:val="72"/>
          <w:szCs w:val="72"/>
        </w:rPr>
      </w:pPr>
      <w:r w:rsidRPr="007C6BE9">
        <w:rPr>
          <w:rFonts w:hint="eastAsia"/>
          <w:b w:val="0"/>
          <w:color w:val="000000"/>
          <w:spacing w:val="193"/>
          <w:w w:val="80"/>
          <w:kern w:val="0"/>
          <w:sz w:val="72"/>
          <w:szCs w:val="72"/>
          <w:fitText w:val="7291" w:id="421701888"/>
        </w:rPr>
        <w:t>自动化</w:t>
      </w:r>
      <w:r w:rsidR="00B26B69" w:rsidRPr="007C6BE9">
        <w:rPr>
          <w:b w:val="0"/>
          <w:color w:val="000000"/>
          <w:spacing w:val="193"/>
          <w:w w:val="80"/>
          <w:kern w:val="0"/>
          <w:sz w:val="72"/>
          <w:szCs w:val="72"/>
          <w:fitText w:val="7291" w:id="421701888"/>
        </w:rPr>
        <w:t>学院</w:t>
      </w:r>
      <w:r w:rsidR="003664C7" w:rsidRPr="007C6BE9">
        <w:rPr>
          <w:rFonts w:hint="eastAsia"/>
          <w:b w:val="0"/>
          <w:color w:val="000000"/>
          <w:spacing w:val="193"/>
          <w:w w:val="80"/>
          <w:kern w:val="0"/>
          <w:sz w:val="72"/>
          <w:szCs w:val="72"/>
          <w:fitText w:val="7291" w:id="421701888"/>
        </w:rPr>
        <w:t>本科</w:t>
      </w:r>
      <w:r w:rsidR="00B26B69" w:rsidRPr="007C6BE9">
        <w:rPr>
          <w:rFonts w:hint="eastAsia"/>
          <w:b w:val="0"/>
          <w:color w:val="000000"/>
          <w:w w:val="80"/>
          <w:kern w:val="0"/>
          <w:sz w:val="72"/>
          <w:szCs w:val="72"/>
          <w:fitText w:val="7291" w:id="421701888"/>
        </w:rPr>
        <w:t>生</w:t>
      </w:r>
    </w:p>
    <w:p w14:paraId="5183730D" w14:textId="77777777" w:rsidR="006217DD" w:rsidRDefault="006217DD" w:rsidP="00395035">
      <w:pPr>
        <w:spacing w:line="160" w:lineRule="exact"/>
        <w:jc w:val="center"/>
      </w:pPr>
    </w:p>
    <w:p w14:paraId="3AE18B18" w14:textId="1DBC96A4" w:rsidR="00033B69" w:rsidRPr="00A02578" w:rsidRDefault="00033B69" w:rsidP="00033B69">
      <w:pPr>
        <w:wordWrap w:val="0"/>
        <w:ind w:leftChars="-220" w:left="-1" w:rightChars="-221" w:right="-464" w:hangingChars="144" w:hanging="461"/>
        <w:jc w:val="right"/>
        <w:rPr>
          <w:rFonts w:ascii="黑体" w:eastAsia="黑体" w:hAnsi="黑体"/>
          <w:spacing w:val="36"/>
          <w:sz w:val="32"/>
          <w:szCs w:val="32"/>
          <w:u w:val="single"/>
        </w:rPr>
      </w:pPr>
      <w:r w:rsidRPr="00A02578">
        <w:rPr>
          <w:rFonts w:ascii="华文楷体" w:eastAsia="华文楷体" w:hAnsi="华文楷体" w:cs="华文楷体" w:hint="eastAsia"/>
          <w:b/>
          <w:bCs/>
          <w:sz w:val="32"/>
          <w:szCs w:val="32"/>
          <w:u w:val="single"/>
        </w:rPr>
        <w:t xml:space="preserve">      </w:t>
      </w:r>
      <w:r w:rsidR="00960A1F">
        <w:rPr>
          <w:rFonts w:ascii="华文楷体" w:eastAsia="华文楷体" w:hAnsi="华文楷体" w:cs="华文楷体" w:hint="eastAsia"/>
          <w:b/>
          <w:bCs/>
          <w:sz w:val="32"/>
          <w:szCs w:val="32"/>
          <w:u w:val="single"/>
        </w:rPr>
        <w:t xml:space="preserve"> </w:t>
      </w:r>
      <w:r w:rsidRPr="00A02578">
        <w:rPr>
          <w:rFonts w:ascii="华文楷体" w:eastAsia="华文楷体" w:hAnsi="华文楷体" w:cs="华文楷体" w:hint="eastAsia"/>
          <w:b/>
          <w:bCs/>
          <w:sz w:val="32"/>
          <w:szCs w:val="32"/>
          <w:u w:val="single"/>
        </w:rPr>
        <w:t xml:space="preserve">        </w:t>
      </w:r>
      <w:r w:rsidR="00162FC0">
        <w:rPr>
          <w:rFonts w:ascii="华文楷体" w:eastAsia="华文楷体" w:hAnsi="华文楷体" w:cs="华文楷体" w:hint="eastAsia"/>
          <w:b/>
          <w:bCs/>
          <w:sz w:val="32"/>
          <w:szCs w:val="32"/>
          <w:u w:val="single"/>
        </w:rPr>
        <w:t>自然语言处理</w:t>
      </w:r>
      <w:r w:rsidRPr="00A02578">
        <w:rPr>
          <w:rFonts w:ascii="华文楷体" w:eastAsia="华文楷体" w:hAnsi="华文楷体" w:cs="华文楷体" w:hint="eastAsia"/>
          <w:b/>
          <w:bCs/>
          <w:sz w:val="32"/>
          <w:szCs w:val="32"/>
          <w:u w:val="single"/>
        </w:rPr>
        <w:t xml:space="preserve">               </w:t>
      </w:r>
      <w:r w:rsidRPr="00A02578">
        <w:rPr>
          <w:rFonts w:ascii="华文楷体" w:eastAsia="华文楷体" w:hAnsi="华文楷体" w:cs="华文楷体"/>
          <w:b/>
          <w:bCs/>
          <w:sz w:val="32"/>
          <w:szCs w:val="32"/>
        </w:rPr>
        <w:t xml:space="preserve"> </w:t>
      </w:r>
      <w:r w:rsidRPr="00A02578">
        <w:rPr>
          <w:rFonts w:ascii="黑体" w:eastAsia="黑体" w:hAnsi="黑体" w:cs="华文楷体" w:hint="eastAsia"/>
          <w:bCs/>
          <w:spacing w:val="36"/>
          <w:sz w:val="32"/>
          <w:szCs w:val="32"/>
        </w:rPr>
        <w:t>课程实验报告</w:t>
      </w:r>
    </w:p>
    <w:p w14:paraId="79A1FB98" w14:textId="77777777" w:rsidR="00033B69" w:rsidRDefault="00033B69" w:rsidP="00033B69">
      <w:pPr>
        <w:wordWrap w:val="0"/>
        <w:spacing w:line="200" w:lineRule="exact"/>
        <w:ind w:leftChars="-220" w:left="-160" w:rightChars="-221" w:right="-464" w:hangingChars="144" w:hanging="302"/>
        <w:jc w:val="right"/>
      </w:pPr>
    </w:p>
    <w:tbl>
      <w:tblPr>
        <w:tblW w:w="967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79"/>
      </w:tblGrid>
      <w:tr w:rsidR="00033B69" w:rsidRPr="00E3341F" w14:paraId="41DDA690" w14:textId="77777777" w:rsidTr="001306A2">
        <w:trPr>
          <w:trHeight w:hRule="exact" w:val="482"/>
          <w:jc w:val="center"/>
        </w:trPr>
        <w:tc>
          <w:tcPr>
            <w:tcW w:w="9679" w:type="dxa"/>
            <w:vAlign w:val="bottom"/>
          </w:tcPr>
          <w:p w14:paraId="563DFB4A" w14:textId="74045276" w:rsidR="00033B69" w:rsidRPr="00A02578" w:rsidRDefault="00033B69" w:rsidP="001306A2">
            <w:pPr>
              <w:ind w:left="235" w:hangingChars="98" w:hanging="235"/>
              <w:rPr>
                <w:rFonts w:ascii="宋体" w:hAnsi="宋体"/>
                <w:sz w:val="24"/>
                <w:u w:val="single"/>
              </w:rPr>
            </w:pPr>
            <w:r w:rsidRPr="00A02578">
              <w:rPr>
                <w:rFonts w:ascii="宋体" w:hAnsi="宋体" w:hint="eastAsia"/>
                <w:sz w:val="24"/>
              </w:rPr>
              <w:t>班级: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C3CCE">
              <w:rPr>
                <w:rFonts w:ascii="宋体" w:hAnsi="宋体" w:hint="eastAsia"/>
                <w:szCs w:val="21"/>
                <w:u w:val="single"/>
              </w:rPr>
              <w:t>智能2</w:t>
            </w:r>
            <w:r w:rsidR="00FC3CCE">
              <w:rPr>
                <w:rFonts w:ascii="宋体" w:hAnsi="宋体"/>
                <w:szCs w:val="21"/>
                <w:u w:val="single"/>
              </w:rPr>
              <w:t>004</w:t>
            </w:r>
            <w:r w:rsidR="00FC3CCE">
              <w:rPr>
                <w:rFonts w:ascii="宋体" w:hAnsi="宋体" w:hint="eastAsia"/>
                <w:szCs w:val="21"/>
                <w:u w:val="single"/>
              </w:rPr>
              <w:t>班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 </w:t>
            </w:r>
            <w:r w:rsidRPr="00A02578">
              <w:rPr>
                <w:rFonts w:ascii="宋体" w:hAnsi="宋体" w:hint="eastAsia"/>
                <w:sz w:val="24"/>
              </w:rPr>
              <w:t>姓名: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C3CCE">
              <w:rPr>
                <w:rFonts w:ascii="宋体" w:hAnsi="宋体" w:hint="eastAsia"/>
                <w:szCs w:val="21"/>
                <w:u w:val="single"/>
              </w:rPr>
              <w:t>刘思睿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A02578">
              <w:rPr>
                <w:rFonts w:ascii="宋体" w:hAnsi="宋体" w:hint="eastAsia"/>
                <w:sz w:val="24"/>
              </w:rPr>
              <w:t>学号: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8207200115  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序号</w:t>
            </w:r>
            <w:r w:rsidRPr="00A02578">
              <w:rPr>
                <w:rFonts w:ascii="宋体" w:hAnsi="宋体" w:hint="eastAsia"/>
                <w:sz w:val="24"/>
              </w:rPr>
              <w:t>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FC3CCE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22DE3681" w14:textId="77777777" w:rsidR="00033B69" w:rsidRPr="00C230F8" w:rsidRDefault="00033B69" w:rsidP="001306A2">
            <w:pPr>
              <w:spacing w:line="400" w:lineRule="exact"/>
              <w:jc w:val="center"/>
              <w:rPr>
                <w:rFonts w:ascii="宋体" w:hAnsi="宋体"/>
                <w:sz w:val="28"/>
              </w:rPr>
            </w:pPr>
          </w:p>
        </w:tc>
      </w:tr>
      <w:tr w:rsidR="00033B69" w:rsidRPr="00E3341F" w14:paraId="010F63E9" w14:textId="77777777" w:rsidTr="001306A2">
        <w:trPr>
          <w:trHeight w:hRule="exact" w:val="482"/>
          <w:jc w:val="center"/>
        </w:trPr>
        <w:tc>
          <w:tcPr>
            <w:tcW w:w="9679" w:type="dxa"/>
            <w:vAlign w:val="bottom"/>
          </w:tcPr>
          <w:p w14:paraId="6F4BC8E3" w14:textId="77777777" w:rsidR="00033B69" w:rsidRPr="00A02578" w:rsidRDefault="00033B69" w:rsidP="001306A2">
            <w:pPr>
              <w:ind w:left="235" w:hangingChars="98" w:hanging="235"/>
              <w:rPr>
                <w:rFonts w:ascii="宋体" w:hAnsi="宋体"/>
                <w:sz w:val="24"/>
                <w:u w:val="single"/>
              </w:rPr>
            </w:pPr>
            <w:r w:rsidRPr="00A02578">
              <w:rPr>
                <w:rFonts w:ascii="宋体" w:hAnsi="宋体" w:hint="eastAsia"/>
                <w:sz w:val="24"/>
              </w:rPr>
              <w:t>预定</w:t>
            </w:r>
            <w:r w:rsidRPr="00BE04F7">
              <w:rPr>
                <w:rFonts w:ascii="宋体" w:hAnsi="宋体" w:hint="eastAsia"/>
                <w:szCs w:val="21"/>
              </w:rPr>
              <w:t>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2022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92810">
              <w:rPr>
                <w:rFonts w:ascii="宋体" w:hAnsi="宋体" w:hint="eastAsia"/>
                <w:b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12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92810">
              <w:rPr>
                <w:rFonts w:ascii="宋体" w:hAnsi="宋体" w:hint="eastAsia"/>
                <w:b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11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02578">
              <w:rPr>
                <w:rFonts w:ascii="宋体" w:hAnsi="宋体" w:hint="eastAsia"/>
                <w:sz w:val="24"/>
              </w:rPr>
              <w:t>星期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日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02578">
              <w:rPr>
                <w:rFonts w:ascii="宋体" w:hAnsi="宋体" w:hint="eastAsia"/>
                <w:sz w:val="24"/>
              </w:rPr>
              <w:t>节次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5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A02578">
              <w:rPr>
                <w:rFonts w:ascii="宋体" w:hAnsi="宋体" w:hint="eastAsia"/>
                <w:sz w:val="24"/>
              </w:rPr>
              <w:t>实验</w:t>
            </w:r>
            <w:r w:rsidRPr="00BE04F7">
              <w:rPr>
                <w:rFonts w:ascii="宋体" w:hAnsi="宋体" w:hint="eastAsia"/>
                <w:szCs w:val="21"/>
              </w:rPr>
              <w:t>:</w:t>
            </w:r>
            <w:r w:rsidR="00960A1F"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2022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A92810">
              <w:rPr>
                <w:rFonts w:ascii="宋体" w:hAnsi="宋体" w:hint="eastAsia"/>
                <w:b/>
                <w:szCs w:val="21"/>
              </w:rPr>
              <w:t>.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12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A92810">
              <w:rPr>
                <w:rFonts w:ascii="宋体" w:hAnsi="宋体" w:hint="eastAsia"/>
                <w:b/>
                <w:szCs w:val="21"/>
              </w:rPr>
              <w:t>.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11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60A1F" w:rsidRPr="00A02578">
              <w:rPr>
                <w:rFonts w:ascii="宋体" w:hAnsi="宋体" w:hint="eastAsia"/>
                <w:sz w:val="24"/>
              </w:rPr>
              <w:t>星期</w:t>
            </w:r>
            <w:r w:rsidR="00960A1F"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日</w:t>
            </w:r>
            <w:r w:rsidR="00960A1F">
              <w:rPr>
                <w:rFonts w:ascii="楷体" w:eastAsia="楷体" w:hAnsi="楷体" w:hint="eastAsia"/>
                <w:sz w:val="24"/>
                <w:u w:val="single"/>
              </w:rPr>
              <w:t xml:space="preserve"> </w:t>
            </w:r>
            <w:r w:rsidR="00960A1F"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A02578">
              <w:rPr>
                <w:rFonts w:ascii="宋体" w:hAnsi="宋体" w:hint="eastAsia"/>
                <w:sz w:val="24"/>
              </w:rPr>
              <w:t>节次</w:t>
            </w:r>
            <w:r w:rsidR="00960A1F"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5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</w:p>
          <w:p w14:paraId="49669FDB" w14:textId="77777777" w:rsidR="00033B69" w:rsidRPr="00C230F8" w:rsidRDefault="00033B69" w:rsidP="001306A2">
            <w:pPr>
              <w:spacing w:line="480" w:lineRule="exact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</w:p>
        </w:tc>
      </w:tr>
      <w:tr w:rsidR="00033B69" w:rsidRPr="00E3341F" w14:paraId="1D0BA045" w14:textId="77777777" w:rsidTr="001306A2">
        <w:trPr>
          <w:trHeight w:hRule="exact" w:val="482"/>
          <w:jc w:val="center"/>
        </w:trPr>
        <w:tc>
          <w:tcPr>
            <w:tcW w:w="9679" w:type="dxa"/>
          </w:tcPr>
          <w:p w14:paraId="4678A2D5" w14:textId="77777777" w:rsidR="00033B69" w:rsidRPr="00A02578" w:rsidRDefault="00033B69" w:rsidP="00960A1F">
            <w:pPr>
              <w:ind w:left="235" w:hangingChars="98" w:hanging="235"/>
              <w:rPr>
                <w:rFonts w:ascii="宋体" w:hAnsi="宋体"/>
                <w:sz w:val="24"/>
              </w:rPr>
            </w:pPr>
            <w:r w:rsidRPr="00A02578">
              <w:rPr>
                <w:rFonts w:ascii="宋体" w:hAnsi="宋体" w:hint="eastAsia"/>
                <w:sz w:val="24"/>
              </w:rPr>
              <w:t>地点: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960A1F" w:rsidRPr="00960A1F">
              <w:rPr>
                <w:rFonts w:ascii="楷体" w:eastAsia="楷体" w:hAnsi="楷体" w:hint="eastAsia"/>
                <w:sz w:val="24"/>
                <w:u w:val="single"/>
              </w:rPr>
              <w:t>线上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台</w:t>
            </w:r>
            <w:r w:rsidRPr="00A02578">
              <w:rPr>
                <w:rFonts w:ascii="宋体" w:hAnsi="宋体" w:hint="eastAsia"/>
                <w:sz w:val="24"/>
              </w:rPr>
              <w:t>号: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 w:rsidRPr="00A02578">
              <w:rPr>
                <w:rFonts w:ascii="宋体" w:hAnsi="宋体" w:hint="eastAsia"/>
                <w:sz w:val="24"/>
              </w:rPr>
              <w:t>授课: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960A1F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960A1F" w:rsidRPr="005C65D7">
              <w:rPr>
                <w:rFonts w:ascii="楷体" w:eastAsia="楷体" w:hAnsi="楷体" w:hint="eastAsia"/>
                <w:sz w:val="24"/>
                <w:u w:val="single"/>
              </w:rPr>
              <w:t>王勇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 w:rsidRPr="00A02578">
              <w:rPr>
                <w:rFonts w:ascii="宋体" w:hAnsi="宋体" w:hint="eastAsia"/>
                <w:sz w:val="24"/>
              </w:rPr>
              <w:t>指导: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  <w:r w:rsidR="00960A1F" w:rsidRPr="005C65D7">
              <w:rPr>
                <w:rFonts w:ascii="楷体" w:eastAsia="楷体" w:hAnsi="楷体" w:hint="eastAsia"/>
                <w:sz w:val="24"/>
                <w:u w:val="single"/>
              </w:rPr>
              <w:t>王勇</w:t>
            </w:r>
            <w:r w:rsidRPr="00BE04F7">
              <w:rPr>
                <w:rFonts w:ascii="宋体" w:hAnsi="宋体" w:hint="eastAsia"/>
                <w:szCs w:val="21"/>
                <w:u w:val="single"/>
              </w:rPr>
              <w:t xml:space="preserve">         </w:t>
            </w:r>
          </w:p>
        </w:tc>
      </w:tr>
    </w:tbl>
    <w:p w14:paraId="621042AB" w14:textId="77777777" w:rsidR="00A02578" w:rsidRDefault="00A02578" w:rsidP="001B6483">
      <w:pPr>
        <w:wordWrap w:val="0"/>
        <w:spacing w:line="160" w:lineRule="exact"/>
        <w:ind w:leftChars="-220" w:left="-160" w:rightChars="-221" w:right="-464" w:hangingChars="144" w:hanging="302"/>
        <w:jc w:val="right"/>
      </w:pPr>
    </w:p>
    <w:tbl>
      <w:tblPr>
        <w:tblW w:w="9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79"/>
      </w:tblGrid>
      <w:tr w:rsidR="00B327A2" w14:paraId="5DE132D6" w14:textId="77777777" w:rsidTr="00FC3CCE">
        <w:trPr>
          <w:trHeight w:val="9035"/>
          <w:jc w:val="center"/>
        </w:trPr>
        <w:tc>
          <w:tcPr>
            <w:tcW w:w="9679" w:type="dxa"/>
          </w:tcPr>
          <w:p w14:paraId="24DA7E87" w14:textId="77777777" w:rsidR="007E6442" w:rsidRDefault="007E6442" w:rsidP="008E6AF9">
            <w:pPr>
              <w:spacing w:beforeLines="70" w:before="218" w:line="480" w:lineRule="exact"/>
              <w:ind w:leftChars="200" w:left="420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实验名称</w:t>
            </w:r>
            <w:r w:rsidR="001C6715">
              <w:rPr>
                <w:rFonts w:eastAsia="黑体" w:hint="eastAsia"/>
                <w:sz w:val="32"/>
              </w:rPr>
              <w:t>：</w:t>
            </w:r>
            <w:r w:rsidRPr="007E6442">
              <w:rPr>
                <w:rFonts w:eastAsia="黑体" w:hint="eastAsia"/>
                <w:sz w:val="32"/>
                <w:u w:val="single"/>
              </w:rPr>
              <w:t xml:space="preserve">  </w:t>
            </w:r>
            <w:r w:rsidR="009E08BA">
              <w:rPr>
                <w:rFonts w:eastAsia="黑体" w:hint="eastAsia"/>
                <w:sz w:val="32"/>
                <w:u w:val="single"/>
              </w:rPr>
              <w:t xml:space="preserve">  </w:t>
            </w:r>
            <w:r w:rsidRPr="007E6442">
              <w:rPr>
                <w:rFonts w:eastAsia="黑体" w:hint="eastAsia"/>
                <w:sz w:val="32"/>
                <w:u w:val="single"/>
              </w:rPr>
              <w:t xml:space="preserve">   </w:t>
            </w:r>
            <w:r w:rsidR="009E08BA" w:rsidRPr="009E08BA">
              <w:rPr>
                <w:rFonts w:ascii="楷体" w:eastAsia="楷体" w:hAnsi="楷体" w:hint="eastAsia"/>
                <w:sz w:val="32"/>
                <w:u w:val="single"/>
              </w:rPr>
              <w:t>实验1，Matlab的数值和符号运算</w:t>
            </w:r>
            <w:r w:rsidRPr="007E6442">
              <w:rPr>
                <w:rFonts w:eastAsia="黑体" w:hint="eastAsia"/>
                <w:sz w:val="32"/>
                <w:u w:val="single"/>
              </w:rPr>
              <w:t xml:space="preserve">  </w:t>
            </w:r>
            <w:r w:rsidR="009E08BA">
              <w:rPr>
                <w:rFonts w:eastAsia="黑体" w:hint="eastAsia"/>
                <w:sz w:val="32"/>
                <w:u w:val="single"/>
              </w:rPr>
              <w:t xml:space="preserve">  </w:t>
            </w:r>
            <w:r w:rsidRPr="007E6442">
              <w:rPr>
                <w:rFonts w:eastAsia="黑体" w:hint="eastAsia"/>
                <w:sz w:val="32"/>
                <w:u w:val="single"/>
              </w:rPr>
              <w:t xml:space="preserve">   </w:t>
            </w:r>
          </w:p>
          <w:p w14:paraId="6CD5A555" w14:textId="78CF57B5" w:rsidR="00F3535C" w:rsidRDefault="00B327A2" w:rsidP="00FC3CCE">
            <w:pPr>
              <w:spacing w:beforeLines="70" w:before="218" w:line="400" w:lineRule="exact"/>
              <w:ind w:leftChars="200" w:left="420"/>
              <w:rPr>
                <w:rFonts w:eastAsia="黑体"/>
                <w:sz w:val="28"/>
                <w:szCs w:val="28"/>
              </w:rPr>
            </w:pPr>
            <w:r w:rsidRPr="00A02578">
              <w:rPr>
                <w:rFonts w:eastAsia="黑体" w:hint="eastAsia"/>
                <w:sz w:val="28"/>
                <w:szCs w:val="28"/>
              </w:rPr>
              <w:t>一、</w:t>
            </w:r>
            <w:r w:rsidR="007E6442" w:rsidRPr="00A02578">
              <w:rPr>
                <w:rFonts w:eastAsia="黑体" w:hint="eastAsia"/>
                <w:sz w:val="28"/>
                <w:szCs w:val="28"/>
              </w:rPr>
              <w:t>实验</w:t>
            </w:r>
            <w:r w:rsidR="00131CB3" w:rsidRPr="00A02578">
              <w:rPr>
                <w:rFonts w:eastAsia="黑体" w:hint="eastAsia"/>
                <w:sz w:val="28"/>
                <w:szCs w:val="28"/>
              </w:rPr>
              <w:t>原理、</w:t>
            </w:r>
            <w:r w:rsidRPr="00A02578">
              <w:rPr>
                <w:rFonts w:eastAsia="黑体" w:hint="eastAsia"/>
                <w:sz w:val="28"/>
                <w:szCs w:val="28"/>
              </w:rPr>
              <w:t>目的</w:t>
            </w:r>
            <w:r w:rsidR="00131CB3" w:rsidRPr="00A02578">
              <w:rPr>
                <w:rFonts w:eastAsia="黑体" w:hint="eastAsia"/>
                <w:sz w:val="28"/>
                <w:szCs w:val="28"/>
              </w:rPr>
              <w:t>与</w:t>
            </w:r>
            <w:r w:rsidRPr="00A02578">
              <w:rPr>
                <w:rFonts w:eastAsia="黑体" w:hint="eastAsia"/>
                <w:sz w:val="28"/>
                <w:szCs w:val="28"/>
              </w:rPr>
              <w:t>要求</w:t>
            </w:r>
          </w:p>
          <w:p w14:paraId="4564AB5F" w14:textId="5C8A0ED9" w:rsidR="00FC3CCE" w:rsidRPr="00FC3CCE" w:rsidRDefault="00FC3CCE" w:rsidP="00FC3CCE">
            <w:pPr>
              <w:spacing w:beforeLines="70" w:before="218" w:line="400" w:lineRule="exact"/>
              <w:ind w:leftChars="200" w:left="420" w:rightChars="238" w:right="500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实验目的：</w:t>
            </w:r>
          </w:p>
          <w:p w14:paraId="2A2CE5B0" w14:textId="77777777" w:rsidR="00FC3CCE" w:rsidRDefault="00FC3CCE" w:rsidP="00FC3CCE">
            <w:pPr>
              <w:spacing w:line="360" w:lineRule="auto"/>
              <w:ind w:rightChars="238" w:right="500"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．了解</w:t>
            </w:r>
            <w:r>
              <w:rPr>
                <w:rFonts w:hint="eastAsia"/>
                <w:sz w:val="24"/>
              </w:rPr>
              <w:t>MATLAB</w:t>
            </w:r>
            <w:r>
              <w:rPr>
                <w:rFonts w:hint="eastAsia"/>
                <w:sz w:val="24"/>
              </w:rPr>
              <w:t>命令窗口和程序文件的调用。</w:t>
            </w:r>
          </w:p>
          <w:p w14:paraId="177447DD" w14:textId="77777777" w:rsidR="00FC3CCE" w:rsidRDefault="00FC3CCE" w:rsidP="00FC3CCE">
            <w:pPr>
              <w:spacing w:line="360" w:lineRule="auto"/>
              <w:ind w:rightChars="238" w:right="500"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．熟悉如下</w:t>
            </w:r>
            <w:r>
              <w:rPr>
                <w:rFonts w:hint="eastAsia"/>
                <w:sz w:val="24"/>
              </w:rPr>
              <w:t>MATLAB</w:t>
            </w:r>
            <w:r>
              <w:rPr>
                <w:rFonts w:hint="eastAsia"/>
                <w:sz w:val="24"/>
              </w:rPr>
              <w:t>的基本运算：</w:t>
            </w:r>
          </w:p>
          <w:p w14:paraId="62F5A23B" w14:textId="77777777" w:rsidR="00FC3CCE" w:rsidRDefault="00FC3CCE" w:rsidP="00FC3CCE">
            <w:pPr>
              <w:spacing w:line="360" w:lineRule="auto"/>
              <w:ind w:rightChars="238" w:right="500"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矩阵的产生、数据的输入、相关元素的显示；</w:t>
            </w:r>
          </w:p>
          <w:p w14:paraId="045D8D13" w14:textId="77777777" w:rsidR="00FC3CCE" w:rsidRDefault="00FC3CCE" w:rsidP="00FC3CCE">
            <w:pPr>
              <w:spacing w:line="360" w:lineRule="auto"/>
              <w:ind w:rightChars="238" w:right="500"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矩阵的加法、乘法、左除、右除；</w:t>
            </w:r>
          </w:p>
          <w:p w14:paraId="13F9CB00" w14:textId="77777777" w:rsidR="00FC3CCE" w:rsidRDefault="00FC3CCE" w:rsidP="00FC3CCE">
            <w:pPr>
              <w:spacing w:line="360" w:lineRule="auto"/>
              <w:ind w:leftChars="513" w:left="1677" w:rightChars="238" w:right="500" w:hangingChars="250" w:hanging="600"/>
              <w:rPr>
                <w:sz w:val="24"/>
              </w:rPr>
            </w:pPr>
            <w:r>
              <w:rPr>
                <w:rFonts w:hint="eastAsia"/>
                <w:sz w:val="24"/>
              </w:rPr>
              <w:t>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特殊矩阵：单位矩阵、“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”矩阵、“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”矩阵、对角阵、随机矩阵的产生和运算；</w:t>
            </w:r>
          </w:p>
          <w:p w14:paraId="70ED8235" w14:textId="22A6DDAC" w:rsidR="00FC3CCE" w:rsidRDefault="00FC3CCE" w:rsidP="00FC3CCE">
            <w:pPr>
              <w:spacing w:line="360" w:lineRule="auto"/>
              <w:ind w:rightChars="238" w:right="500" w:firstLineChars="450" w:firstLine="1080"/>
              <w:rPr>
                <w:sz w:val="24"/>
              </w:rPr>
            </w:pPr>
            <w:r>
              <w:rPr>
                <w:rFonts w:hint="eastAsia"/>
                <w:sz w:val="24"/>
              </w:rPr>
              <w:t>④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多项式的运算：多项式求根、多项式之间的乘除。</w:t>
            </w:r>
          </w:p>
          <w:p w14:paraId="7692CCFF" w14:textId="70C21A30" w:rsidR="00FC3CCE" w:rsidRDefault="00FC3CCE" w:rsidP="00FC3CCE">
            <w:pPr>
              <w:spacing w:beforeLines="70" w:before="218" w:line="400" w:lineRule="exact"/>
              <w:ind w:leftChars="200" w:left="420" w:rightChars="238" w:right="500"/>
              <w:rPr>
                <w:rFonts w:eastAsia="黑体"/>
                <w:sz w:val="28"/>
                <w:szCs w:val="28"/>
              </w:rPr>
            </w:pPr>
            <w:r w:rsidRPr="00FC3CCE">
              <w:rPr>
                <w:rFonts w:eastAsia="黑体" w:hint="eastAsia"/>
                <w:sz w:val="28"/>
                <w:szCs w:val="28"/>
              </w:rPr>
              <w:t>实验</w:t>
            </w:r>
            <w:r>
              <w:rPr>
                <w:rFonts w:eastAsia="黑体" w:hint="eastAsia"/>
                <w:sz w:val="28"/>
                <w:szCs w:val="28"/>
              </w:rPr>
              <w:t>要求：</w:t>
            </w:r>
          </w:p>
          <w:p w14:paraId="6173866B" w14:textId="4820CC11" w:rsidR="00FC3CCE" w:rsidRPr="00FC3CCE" w:rsidRDefault="00FC3CCE" w:rsidP="00FC3CCE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 w:rsidRPr="00FC3CCE">
              <w:rPr>
                <w:rFonts w:hint="eastAsia"/>
                <w:sz w:val="24"/>
              </w:rPr>
              <w:t>根据实验内容和相关命令进行实验，自拟输入元素，将上述各命令的输入输出结果写成报告。</w:t>
            </w:r>
          </w:p>
          <w:p w14:paraId="037DBE54" w14:textId="77777777" w:rsidR="001B6483" w:rsidRPr="00C64711" w:rsidRDefault="001B6483" w:rsidP="00FC3CCE">
            <w:pPr>
              <w:spacing w:line="360" w:lineRule="auto"/>
              <w:ind w:firstLineChars="300" w:firstLine="843"/>
              <w:rPr>
                <w:rFonts w:ascii="宋体" w:hAnsi="宋体"/>
                <w:b/>
                <w:sz w:val="28"/>
                <w:szCs w:val="28"/>
              </w:rPr>
            </w:pPr>
          </w:p>
          <w:p w14:paraId="09FB45BB" w14:textId="77777777" w:rsidR="00661C06" w:rsidRPr="00A02578" w:rsidRDefault="00286AC3" w:rsidP="008E6AF9">
            <w:pPr>
              <w:spacing w:beforeLines="70" w:before="218" w:line="400" w:lineRule="exact"/>
              <w:ind w:leftChars="200" w:left="420"/>
              <w:rPr>
                <w:rFonts w:eastAsia="黑体"/>
                <w:sz w:val="28"/>
                <w:szCs w:val="28"/>
              </w:rPr>
            </w:pPr>
            <w:r w:rsidRPr="00A02578">
              <w:rPr>
                <w:rFonts w:eastAsia="黑体" w:hint="eastAsia"/>
                <w:sz w:val="28"/>
                <w:szCs w:val="28"/>
              </w:rPr>
              <w:t>二、实验仪器设备及软件（标注实验设备名称及设备号）</w:t>
            </w:r>
          </w:p>
          <w:p w14:paraId="7D974885" w14:textId="4D29D1B6" w:rsidR="00FC3CCE" w:rsidRPr="006E5C92" w:rsidRDefault="00FC3CCE" w:rsidP="006E5C92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 w:rsidRPr="006E5C92">
              <w:rPr>
                <w:rFonts w:hint="eastAsia"/>
                <w:sz w:val="24"/>
              </w:rPr>
              <w:t>笔记本电脑一台（搭载</w:t>
            </w:r>
            <w:r w:rsidRPr="006E5C92">
              <w:rPr>
                <w:rFonts w:hint="eastAsia"/>
                <w:sz w:val="24"/>
              </w:rPr>
              <w:t>win</w:t>
            </w:r>
            <w:r w:rsidRPr="006E5C92">
              <w:rPr>
                <w:sz w:val="24"/>
              </w:rPr>
              <w:t>11</w:t>
            </w:r>
            <w:r w:rsidRPr="006E5C92">
              <w:rPr>
                <w:rFonts w:hint="eastAsia"/>
                <w:sz w:val="24"/>
              </w:rPr>
              <w:t>系统）、</w:t>
            </w:r>
            <w:r w:rsidRPr="006E5C92">
              <w:rPr>
                <w:sz w:val="24"/>
              </w:rPr>
              <w:t>MATLAB 2021b</w:t>
            </w:r>
          </w:p>
          <w:p w14:paraId="17666890" w14:textId="0159C0BF" w:rsidR="00447D56" w:rsidRPr="00A02578" w:rsidRDefault="00286AC3" w:rsidP="00F3535C">
            <w:pPr>
              <w:spacing w:beforeLines="70" w:before="218" w:line="400" w:lineRule="exact"/>
              <w:ind w:leftChars="200" w:left="420"/>
              <w:rPr>
                <w:rFonts w:eastAsia="黑体"/>
                <w:sz w:val="28"/>
                <w:szCs w:val="28"/>
              </w:rPr>
            </w:pPr>
            <w:bookmarkStart w:id="0" w:name="OLE_LINK1"/>
            <w:bookmarkStart w:id="1" w:name="OLE_LINK2"/>
            <w:r w:rsidRPr="00A02578">
              <w:rPr>
                <w:rFonts w:eastAsia="黑体" w:hint="eastAsia"/>
                <w:sz w:val="28"/>
                <w:szCs w:val="28"/>
              </w:rPr>
              <w:lastRenderedPageBreak/>
              <w:t>三、实验线路示图、内容步骤</w:t>
            </w:r>
            <w:bookmarkEnd w:id="0"/>
            <w:bookmarkEnd w:id="1"/>
          </w:p>
          <w:p w14:paraId="49F903EB" w14:textId="509733B9" w:rsidR="006C5B4C" w:rsidRDefault="0065677C" w:rsidP="0068123B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 w:rsidRPr="0065677C">
              <w:rPr>
                <w:rFonts w:hint="eastAsia"/>
                <w:sz w:val="24"/>
              </w:rPr>
              <w:t>MATLAB</w:t>
            </w:r>
            <w:r w:rsidRPr="0065677C">
              <w:rPr>
                <w:sz w:val="24"/>
              </w:rPr>
              <w:t xml:space="preserve"> 2021</w:t>
            </w:r>
            <w:r w:rsidRPr="0065677C">
              <w:rPr>
                <w:rFonts w:hint="eastAsia"/>
                <w:sz w:val="24"/>
              </w:rPr>
              <w:t>b</w:t>
            </w:r>
            <w:r w:rsidRPr="0065677C">
              <w:rPr>
                <w:rFonts w:hint="eastAsia"/>
                <w:sz w:val="24"/>
              </w:rPr>
              <w:t>支持</w:t>
            </w:r>
            <w:r>
              <w:rPr>
                <w:rFonts w:hint="eastAsia"/>
                <w:sz w:val="24"/>
              </w:rPr>
              <w:t>实时脚本功能（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mlx</w:t>
            </w:r>
            <w:r>
              <w:rPr>
                <w:rFonts w:hint="eastAsia"/>
                <w:sz w:val="24"/>
              </w:rPr>
              <w:t>文件），相较于传统的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文件，其执行速度更快、</w:t>
            </w:r>
            <w:r w:rsidR="006E5C92">
              <w:rPr>
                <w:rFonts w:hint="eastAsia"/>
                <w:sz w:val="24"/>
              </w:rPr>
              <w:t>执行结果更直观、</w:t>
            </w:r>
            <w:r>
              <w:rPr>
                <w:rFonts w:hint="eastAsia"/>
                <w:sz w:val="24"/>
              </w:rPr>
              <w:t>可以即时地显示变量内容且具有和</w:t>
            </w:r>
            <w:r>
              <w:rPr>
                <w:rFonts w:hint="eastAsia"/>
                <w:sz w:val="24"/>
              </w:rPr>
              <w:t>Jupyter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Notebook</w:t>
            </w:r>
            <w:r>
              <w:rPr>
                <w:rFonts w:hint="eastAsia"/>
                <w:sz w:val="24"/>
              </w:rPr>
              <w:t>类似的模块化增删修改的功能，在执行代码的结果上与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文件保持一致。</w:t>
            </w:r>
            <w:r w:rsidR="006E5C92">
              <w:rPr>
                <w:rFonts w:hint="eastAsia"/>
                <w:sz w:val="24"/>
              </w:rPr>
              <w:t>因此在本次实验中使用了实时脚本完成实验要求。</w:t>
            </w:r>
          </w:p>
          <w:p w14:paraId="53A83385" w14:textId="77777777" w:rsidR="0068123B" w:rsidRPr="006C5B4C" w:rsidRDefault="0068123B" w:rsidP="0068123B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</w:p>
          <w:p w14:paraId="1E61552E" w14:textId="3008438B" w:rsidR="00447D56" w:rsidRPr="00C64711" w:rsidRDefault="00D42F9A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实验过程记录：</w:t>
            </w:r>
          </w:p>
          <w:p w14:paraId="170D81E2" w14:textId="28F10E38" w:rsidR="00447D56" w:rsidRDefault="009610AA" w:rsidP="009610AA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ye(m)</w:t>
            </w:r>
          </w:p>
          <w:p w14:paraId="7C3C691B" w14:textId="379E75F6" w:rsidR="00447D56" w:rsidRPr="009610AA" w:rsidRDefault="006C5B4C" w:rsidP="009610AA">
            <w:pPr>
              <w:spacing w:line="360" w:lineRule="auto"/>
              <w:ind w:left="876" w:rightChars="238" w:right="50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3A72BC77" wp14:editId="41F7A7F0">
                  <wp:simplePos x="0" y="0"/>
                  <wp:positionH relativeFrom="column">
                    <wp:posOffset>3456940</wp:posOffset>
                  </wp:positionH>
                  <wp:positionV relativeFrom="paragraph">
                    <wp:posOffset>85725</wp:posOffset>
                  </wp:positionV>
                  <wp:extent cx="1879600" cy="1670050"/>
                  <wp:effectExtent l="0" t="0" r="6350" b="635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5ACD856A" wp14:editId="12840632">
                  <wp:simplePos x="0" y="0"/>
                  <wp:positionH relativeFrom="column">
                    <wp:posOffset>967927</wp:posOffset>
                  </wp:positionH>
                  <wp:positionV relativeFrom="paragraph">
                    <wp:posOffset>22111</wp:posOffset>
                  </wp:positionV>
                  <wp:extent cx="1442720" cy="811530"/>
                  <wp:effectExtent l="0" t="0" r="5080" b="762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34991EE1" w14:textId="50E251DF" w:rsidR="00D72705" w:rsidRPr="009610AA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1CFB0590" w14:textId="061BBBC5" w:rsidR="00447D56" w:rsidRPr="009610AA" w:rsidRDefault="00447D56" w:rsidP="006C5B4C">
            <w:pPr>
              <w:spacing w:line="360" w:lineRule="auto"/>
              <w:ind w:rightChars="238" w:right="500"/>
              <w:rPr>
                <w:sz w:val="24"/>
              </w:rPr>
            </w:pPr>
          </w:p>
          <w:p w14:paraId="6511217A" w14:textId="22546997" w:rsidR="00D72705" w:rsidRDefault="009610AA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ye()</w:t>
            </w:r>
            <w:r>
              <w:rPr>
                <w:rFonts w:hint="eastAsia"/>
                <w:sz w:val="24"/>
              </w:rPr>
              <w:t>用于生成单位矩阵，常用的格式为：</w:t>
            </w:r>
          </w:p>
          <w:p w14:paraId="75EC8750" w14:textId="0EC4DE43" w:rsidR="009610AA" w:rsidRDefault="009610AA" w:rsidP="009610AA">
            <w:pPr>
              <w:spacing w:line="360" w:lineRule="auto"/>
              <w:ind w:leftChars="214" w:left="449" w:rightChars="238" w:right="500" w:firstLineChars="278" w:firstLine="667"/>
              <w:rPr>
                <w:sz w:val="24"/>
              </w:rPr>
            </w:pPr>
            <w:r>
              <w:rPr>
                <w:rFonts w:hint="eastAsia"/>
                <w:sz w:val="24"/>
              </w:rPr>
              <w:t>eye</w:t>
            </w:r>
            <w:r>
              <w:rPr>
                <w:sz w:val="24"/>
              </w:rPr>
              <w:t>(m)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*m</w:t>
            </w:r>
            <w:r>
              <w:rPr>
                <w:rFonts w:hint="eastAsia"/>
                <w:sz w:val="24"/>
              </w:rPr>
              <w:t>大小的单位矩阵</w:t>
            </w:r>
          </w:p>
          <w:p w14:paraId="3789F591" w14:textId="321880BA" w:rsidR="009610AA" w:rsidRDefault="009610AA" w:rsidP="009610AA">
            <w:pPr>
              <w:spacing w:line="360" w:lineRule="auto"/>
              <w:ind w:leftChars="214" w:left="449" w:rightChars="238" w:right="500" w:firstLineChars="278" w:firstLine="667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ye(m,n)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m*n</w:t>
            </w:r>
            <w:r>
              <w:rPr>
                <w:rFonts w:hint="eastAsia"/>
                <w:sz w:val="24"/>
              </w:rPr>
              <w:t>大小的单位矩阵</w:t>
            </w:r>
          </w:p>
          <w:p w14:paraId="093FD2FA" w14:textId="1CB1AD5E" w:rsidR="009610AA" w:rsidRPr="009610AA" w:rsidRDefault="009610AA" w:rsidP="009610AA">
            <w:pPr>
              <w:spacing w:line="360" w:lineRule="auto"/>
              <w:ind w:leftChars="214" w:left="449" w:rightChars="238" w:right="500" w:firstLineChars="278" w:firstLine="667"/>
              <w:rPr>
                <w:sz w:val="24"/>
              </w:rPr>
            </w:pPr>
            <w:r>
              <w:rPr>
                <w:rFonts w:hint="eastAsia"/>
                <w:sz w:val="24"/>
              </w:rPr>
              <w:t>eye</w:t>
            </w:r>
            <w:r>
              <w:rPr>
                <w:sz w:val="24"/>
              </w:rPr>
              <w:t>(size(A))</w:t>
            </w:r>
            <w:r>
              <w:rPr>
                <w:rFonts w:hint="eastAsia"/>
                <w:sz w:val="24"/>
              </w:rPr>
              <w:t>：生成和矩阵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相同大小的单位阵</w:t>
            </w:r>
          </w:p>
          <w:p w14:paraId="5D3E400D" w14:textId="2B721A22" w:rsidR="00447D56" w:rsidRDefault="006C5B4C" w:rsidP="009610AA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4A860DB5" wp14:editId="4D62CCFE">
                  <wp:simplePos x="0" y="0"/>
                  <wp:positionH relativeFrom="column">
                    <wp:posOffset>3430699</wp:posOffset>
                  </wp:positionH>
                  <wp:positionV relativeFrom="paragraph">
                    <wp:posOffset>277044</wp:posOffset>
                  </wp:positionV>
                  <wp:extent cx="1913890" cy="1781175"/>
                  <wp:effectExtent l="0" t="0" r="0" b="952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9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>one</w:t>
            </w:r>
            <w:r>
              <w:rPr>
                <w:sz w:val="24"/>
              </w:rPr>
              <w:t>s(n) ones(m,n)</w:t>
            </w:r>
          </w:p>
          <w:p w14:paraId="5AAD19CA" w14:textId="5FF09432" w:rsidR="006C5B4C" w:rsidRPr="009610AA" w:rsidRDefault="006C5B4C" w:rsidP="006C5B4C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1094015F" wp14:editId="0DA2079D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635</wp:posOffset>
                  </wp:positionV>
                  <wp:extent cx="1453515" cy="88265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51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2C20CB" w14:textId="110AC852" w:rsidR="00B327A2" w:rsidRPr="009610AA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14:paraId="7364686A" w14:textId="144C0987" w:rsidR="00B327A2" w:rsidRPr="009610AA" w:rsidRDefault="00B327A2" w:rsidP="006C5B4C">
            <w:pPr>
              <w:spacing w:line="360" w:lineRule="auto"/>
              <w:ind w:rightChars="238" w:right="500"/>
              <w:rPr>
                <w:sz w:val="24"/>
              </w:rPr>
            </w:pPr>
          </w:p>
          <w:p w14:paraId="6E069128" w14:textId="711E9874" w:rsidR="00B327A2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nes()</w:t>
            </w:r>
            <w:r>
              <w:rPr>
                <w:rFonts w:hint="eastAsia"/>
                <w:sz w:val="24"/>
              </w:rPr>
              <w:t>用于生成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矩阵，常用的格式为：</w:t>
            </w:r>
          </w:p>
          <w:p w14:paraId="1C610639" w14:textId="6DA0972E" w:rsidR="006C5B4C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</w:t>
            </w:r>
            <w:r>
              <w:rPr>
                <w:sz w:val="24"/>
              </w:rPr>
              <w:t>s(n)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n*n</w:t>
            </w:r>
            <w:r>
              <w:rPr>
                <w:rFonts w:hint="eastAsia"/>
                <w:sz w:val="24"/>
              </w:rPr>
              <w:t>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1A470BE6" w14:textId="3E634D56" w:rsidR="006C5B4C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ones</w:t>
            </w:r>
            <w:r>
              <w:rPr>
                <w:sz w:val="24"/>
              </w:rPr>
              <w:t>(m,n)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m*n</w:t>
            </w:r>
            <w:r>
              <w:rPr>
                <w:rFonts w:hint="eastAsia"/>
                <w:sz w:val="24"/>
              </w:rPr>
              <w:t>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34757B83" w14:textId="0E04C501" w:rsidR="006C5B4C" w:rsidRDefault="006C5B4C" w:rsidP="009610A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ones(</w:t>
            </w:r>
            <w:r>
              <w:rPr>
                <w:sz w:val="24"/>
              </w:rPr>
              <w:t>size(A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：生成和矩阵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同大小的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42F7F3A7" w14:textId="58266BA2" w:rsidR="006C5B4C" w:rsidRDefault="0068123B" w:rsidP="006C5B4C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2837BAFC" wp14:editId="568F31CD">
                  <wp:simplePos x="0" y="0"/>
                  <wp:positionH relativeFrom="column">
                    <wp:posOffset>3478530</wp:posOffset>
                  </wp:positionH>
                  <wp:positionV relativeFrom="paragraph">
                    <wp:posOffset>289560</wp:posOffset>
                  </wp:positionV>
                  <wp:extent cx="1852295" cy="1765300"/>
                  <wp:effectExtent l="0" t="0" r="0" b="635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95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C5B4C">
              <w:rPr>
                <w:rFonts w:hint="eastAsia"/>
                <w:sz w:val="24"/>
              </w:rPr>
              <w:t>zeros</w:t>
            </w:r>
            <w:r w:rsidR="006C5B4C">
              <w:rPr>
                <w:sz w:val="24"/>
              </w:rPr>
              <w:t>(m,n)</w:t>
            </w:r>
          </w:p>
          <w:p w14:paraId="020197D8" w14:textId="1A3AADB3" w:rsidR="006C5B4C" w:rsidRPr="006C5B4C" w:rsidRDefault="006C5B4C" w:rsidP="006C5B4C">
            <w:pPr>
              <w:spacing w:line="360" w:lineRule="auto"/>
              <w:ind w:left="876" w:rightChars="238" w:right="50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05AB7B40" wp14:editId="3D052888">
                  <wp:simplePos x="0" y="0"/>
                  <wp:positionH relativeFrom="column">
                    <wp:posOffset>956945</wp:posOffset>
                  </wp:positionH>
                  <wp:positionV relativeFrom="paragraph">
                    <wp:posOffset>92710</wp:posOffset>
                  </wp:positionV>
                  <wp:extent cx="1575435" cy="776605"/>
                  <wp:effectExtent l="0" t="0" r="5715" b="4445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14:paraId="4FCB21D1" w14:textId="12B7893B" w:rsidR="006C5B4C" w:rsidRDefault="006C5B4C" w:rsidP="006C5B4C">
            <w:pPr>
              <w:spacing w:line="360" w:lineRule="auto"/>
              <w:ind w:rightChars="238" w:right="500"/>
              <w:rPr>
                <w:sz w:val="24"/>
              </w:rPr>
            </w:pPr>
          </w:p>
          <w:p w14:paraId="3D7B7541" w14:textId="77777777" w:rsidR="006C5B4C" w:rsidRPr="006C5B4C" w:rsidRDefault="006C5B4C" w:rsidP="006C5B4C">
            <w:pPr>
              <w:spacing w:line="360" w:lineRule="auto"/>
              <w:ind w:rightChars="238" w:right="500"/>
              <w:rPr>
                <w:sz w:val="24"/>
              </w:rPr>
            </w:pPr>
          </w:p>
          <w:p w14:paraId="56B1FEBC" w14:textId="53D8D72E" w:rsidR="006C5B4C" w:rsidRDefault="0068123B" w:rsidP="006C5B4C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sz w:val="24"/>
              </w:rPr>
              <w:t>zero</w:t>
            </w:r>
            <w:r w:rsidR="006C5B4C">
              <w:rPr>
                <w:sz w:val="24"/>
              </w:rPr>
              <w:t>s()</w:t>
            </w:r>
            <w:r w:rsidR="006C5B4C">
              <w:rPr>
                <w:rFonts w:hint="eastAsia"/>
                <w:sz w:val="24"/>
              </w:rPr>
              <w:t>用于生成</w:t>
            </w:r>
            <w:r>
              <w:rPr>
                <w:sz w:val="24"/>
              </w:rPr>
              <w:t>0</w:t>
            </w:r>
            <w:r w:rsidR="006C5B4C">
              <w:rPr>
                <w:rFonts w:hint="eastAsia"/>
                <w:sz w:val="24"/>
              </w:rPr>
              <w:t>矩阵，常用的格式为：</w:t>
            </w:r>
          </w:p>
          <w:p w14:paraId="0586671D" w14:textId="09439033" w:rsidR="006C5B4C" w:rsidRDefault="006C5B4C" w:rsidP="006C5B4C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68123B">
              <w:rPr>
                <w:sz w:val="24"/>
              </w:rPr>
              <w:t>zero</w:t>
            </w:r>
            <w:r>
              <w:rPr>
                <w:sz w:val="24"/>
              </w:rPr>
              <w:t>s(n)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n*n</w:t>
            </w:r>
            <w:r>
              <w:rPr>
                <w:rFonts w:hint="eastAsia"/>
                <w:sz w:val="24"/>
              </w:rPr>
              <w:t>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102E7DD5" w14:textId="3180B6BB" w:rsidR="006C5B4C" w:rsidRDefault="006C5B4C" w:rsidP="006C5B4C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68123B">
              <w:rPr>
                <w:sz w:val="24"/>
              </w:rPr>
              <w:t>zero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(m,n)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m*n</w:t>
            </w:r>
            <w:r>
              <w:rPr>
                <w:rFonts w:hint="eastAsia"/>
                <w:sz w:val="24"/>
              </w:rPr>
              <w:t>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629E13FE" w14:textId="1F31B270" w:rsidR="006C5B4C" w:rsidRDefault="006C5B4C" w:rsidP="006C5B4C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68123B">
              <w:rPr>
                <w:sz w:val="24"/>
              </w:rPr>
              <w:t>zero</w:t>
            </w:r>
            <w:r>
              <w:rPr>
                <w:rFonts w:hint="eastAsia"/>
                <w:sz w:val="24"/>
              </w:rPr>
              <w:t>s(</w:t>
            </w:r>
            <w:r>
              <w:rPr>
                <w:sz w:val="24"/>
              </w:rPr>
              <w:t>size(A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：生成和矩阵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同大小的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矩阵</w:t>
            </w:r>
          </w:p>
          <w:p w14:paraId="7E5CE412" w14:textId="0844DAAA" w:rsidR="007C05BA" w:rsidRDefault="00487AA4" w:rsidP="00487AA4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</w:t>
            </w:r>
            <w:r>
              <w:rPr>
                <w:sz w:val="24"/>
              </w:rPr>
              <w:t>and(m,n)</w:t>
            </w:r>
          </w:p>
          <w:p w14:paraId="11DBC5DA" w14:textId="4E9E50B7" w:rsidR="00964557" w:rsidRDefault="00101FDD" w:rsidP="00EF413C">
            <w:pPr>
              <w:pStyle w:val="ab"/>
              <w:spacing w:line="360" w:lineRule="auto"/>
              <w:ind w:left="1236" w:rightChars="238" w:right="500"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19BC9270" wp14:editId="77B334C6">
                  <wp:simplePos x="0" y="0"/>
                  <wp:positionH relativeFrom="column">
                    <wp:posOffset>987891</wp:posOffset>
                  </wp:positionH>
                  <wp:positionV relativeFrom="paragraph">
                    <wp:posOffset>53920</wp:posOffset>
                  </wp:positionV>
                  <wp:extent cx="1695450" cy="1194435"/>
                  <wp:effectExtent l="0" t="0" r="0" b="5715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17C1341E" wp14:editId="56A04F35">
                  <wp:simplePos x="0" y="0"/>
                  <wp:positionH relativeFrom="column">
                    <wp:posOffset>3504565</wp:posOffset>
                  </wp:positionH>
                  <wp:positionV relativeFrom="paragraph">
                    <wp:posOffset>6985</wp:posOffset>
                  </wp:positionV>
                  <wp:extent cx="2197735" cy="3255645"/>
                  <wp:effectExtent l="0" t="0" r="0" b="1905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677"/>
                          <a:stretch/>
                        </pic:blipFill>
                        <pic:spPr bwMode="auto">
                          <a:xfrm>
                            <a:off x="0" y="0"/>
                            <a:ext cx="2197735" cy="3255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4FB3BF" w14:textId="074C6A4F" w:rsidR="006A2537" w:rsidRDefault="006A2537" w:rsidP="00EF413C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</w:p>
          <w:p w14:paraId="42BD4E50" w14:textId="02ECB774" w:rsidR="00EF413C" w:rsidRDefault="00EF413C" w:rsidP="00EF413C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</w:p>
          <w:p w14:paraId="27488A2A" w14:textId="77777777" w:rsidR="006A2537" w:rsidRPr="00964557" w:rsidRDefault="006A2537" w:rsidP="00964557">
            <w:pPr>
              <w:spacing w:line="360" w:lineRule="auto"/>
              <w:ind w:rightChars="238" w:right="500"/>
              <w:rPr>
                <w:sz w:val="24"/>
              </w:rPr>
            </w:pPr>
          </w:p>
          <w:p w14:paraId="62C0F48B" w14:textId="78760E52" w:rsidR="006A2537" w:rsidRDefault="00D96449" w:rsidP="00D9644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and()</w:t>
            </w:r>
            <w:r w:rsidR="000C148B">
              <w:rPr>
                <w:rFonts w:hint="eastAsia"/>
                <w:sz w:val="24"/>
              </w:rPr>
              <w:t>用于生成随机数矩阵，</w:t>
            </w:r>
            <w:r w:rsidR="00964557">
              <w:rPr>
                <w:rFonts w:hint="eastAsia"/>
                <w:sz w:val="24"/>
              </w:rPr>
              <w:t>其随机数分布在</w:t>
            </w:r>
            <w:r w:rsidR="00F4256B">
              <w:rPr>
                <w:sz w:val="24"/>
              </w:rPr>
              <w:t>0-1</w:t>
            </w:r>
            <w:r w:rsidR="00F4256B">
              <w:rPr>
                <w:rFonts w:hint="eastAsia"/>
                <w:sz w:val="24"/>
              </w:rPr>
              <w:t>区间内。与之相似的</w:t>
            </w:r>
            <w:r w:rsidR="00F4256B">
              <w:rPr>
                <w:rFonts w:hint="eastAsia"/>
                <w:sz w:val="24"/>
              </w:rPr>
              <w:t>randn</w:t>
            </w:r>
            <w:r w:rsidR="00F4256B">
              <w:rPr>
                <w:sz w:val="24"/>
              </w:rPr>
              <w:t>()</w:t>
            </w:r>
            <w:r w:rsidR="00F4256B">
              <w:rPr>
                <w:rFonts w:hint="eastAsia"/>
                <w:sz w:val="24"/>
              </w:rPr>
              <w:t>生成的随机数</w:t>
            </w:r>
            <w:r w:rsidR="00AC751A">
              <w:rPr>
                <w:rFonts w:hint="eastAsia"/>
                <w:sz w:val="24"/>
              </w:rPr>
              <w:t>呈标准正态分布。</w:t>
            </w:r>
            <w:r w:rsidR="00AD12F1">
              <w:rPr>
                <w:rFonts w:hint="eastAsia"/>
                <w:sz w:val="24"/>
              </w:rPr>
              <w:t>两种函数的常见的格式为：</w:t>
            </w:r>
          </w:p>
          <w:p w14:paraId="50AF2086" w14:textId="274719F1" w:rsidR="00E12D5F" w:rsidRDefault="00E12D5F" w:rsidP="00D9644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and(n)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*n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-1</w:t>
            </w:r>
            <w:r>
              <w:rPr>
                <w:rFonts w:hint="eastAsia"/>
                <w:sz w:val="24"/>
              </w:rPr>
              <w:t>随机数矩阵</w:t>
            </w:r>
          </w:p>
          <w:p w14:paraId="104B67F9" w14:textId="102AB6B3" w:rsidR="001968DE" w:rsidRDefault="001968DE" w:rsidP="00D9644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rand</w:t>
            </w:r>
            <w:r>
              <w:rPr>
                <w:sz w:val="24"/>
              </w:rPr>
              <w:t>(m*n)</w:t>
            </w:r>
            <w:r>
              <w:rPr>
                <w:rFonts w:hint="eastAsia"/>
                <w:sz w:val="24"/>
              </w:rPr>
              <w:t>：生成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*n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-1</w:t>
            </w:r>
            <w:r w:rsidR="0044492D">
              <w:rPr>
                <w:rFonts w:hint="eastAsia"/>
                <w:sz w:val="24"/>
              </w:rPr>
              <w:t>随机数矩阵</w:t>
            </w:r>
          </w:p>
          <w:p w14:paraId="306B746C" w14:textId="3C7E40DE" w:rsidR="0044492D" w:rsidRDefault="0044492D" w:rsidP="00D9644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ran</w:t>
            </w:r>
            <w:r>
              <w:rPr>
                <w:sz w:val="24"/>
              </w:rPr>
              <w:t>dn(n)</w:t>
            </w:r>
            <w:r w:rsidR="00FF5674">
              <w:rPr>
                <w:rFonts w:hint="eastAsia"/>
                <w:sz w:val="24"/>
              </w:rPr>
              <w:t>：生成</w:t>
            </w:r>
            <w:r w:rsidR="00A75DFD">
              <w:rPr>
                <w:rFonts w:hint="eastAsia"/>
                <w:sz w:val="24"/>
              </w:rPr>
              <w:t>n</w:t>
            </w:r>
            <w:r w:rsidR="00FF5674">
              <w:rPr>
                <w:sz w:val="24"/>
              </w:rPr>
              <w:t>*n</w:t>
            </w:r>
            <w:r w:rsidR="00FF5674">
              <w:rPr>
                <w:rFonts w:hint="eastAsia"/>
                <w:sz w:val="24"/>
              </w:rPr>
              <w:t>的呈现正态分布的随机数矩阵</w:t>
            </w:r>
          </w:p>
          <w:p w14:paraId="6F0AE979" w14:textId="4241031F" w:rsidR="00FF5674" w:rsidRDefault="00FF5674" w:rsidP="00D9644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randn(m*n)</w:t>
            </w:r>
            <w:r>
              <w:rPr>
                <w:rFonts w:hint="eastAsia"/>
                <w:sz w:val="24"/>
              </w:rPr>
              <w:t>：生成</w:t>
            </w:r>
            <w:r w:rsidR="00A75DFD">
              <w:rPr>
                <w:rFonts w:hint="eastAsia"/>
                <w:sz w:val="24"/>
              </w:rPr>
              <w:t>m</w:t>
            </w:r>
            <w:r w:rsidR="00A75DFD">
              <w:rPr>
                <w:sz w:val="24"/>
              </w:rPr>
              <w:t>*n</w:t>
            </w:r>
            <w:r w:rsidR="00A75DFD">
              <w:rPr>
                <w:rFonts w:hint="eastAsia"/>
                <w:sz w:val="24"/>
              </w:rPr>
              <w:t>的呈现正态分布的随机数矩阵</w:t>
            </w:r>
          </w:p>
          <w:p w14:paraId="4B90A938" w14:textId="1C57857E" w:rsidR="00A75DFD" w:rsidRPr="00A75DFD" w:rsidRDefault="009C76AD" w:rsidP="00A75DFD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diag</w:t>
            </w:r>
            <w:r>
              <w:rPr>
                <w:sz w:val="24"/>
              </w:rPr>
              <w:t>(</w:t>
            </w:r>
            <w:r w:rsidR="00082D4A"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)</w:t>
            </w:r>
          </w:p>
          <w:p w14:paraId="0428CCBD" w14:textId="564AE700" w:rsidR="006A2537" w:rsidRPr="0044492D" w:rsidRDefault="008D3689" w:rsidP="0044492D">
            <w:pPr>
              <w:spacing w:line="360" w:lineRule="auto"/>
              <w:ind w:rightChars="238" w:right="50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33AD9639" wp14:editId="444586EC">
                  <wp:simplePos x="0" y="0"/>
                  <wp:positionH relativeFrom="column">
                    <wp:posOffset>3415030</wp:posOffset>
                  </wp:positionH>
                  <wp:positionV relativeFrom="paragraph">
                    <wp:posOffset>69215</wp:posOffset>
                  </wp:positionV>
                  <wp:extent cx="2296160" cy="1785620"/>
                  <wp:effectExtent l="0" t="0" r="8890" b="5080"/>
                  <wp:wrapSquare wrapText="bothSides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60" cy="17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53A032E7" wp14:editId="4CF20353">
                  <wp:simplePos x="0" y="0"/>
                  <wp:positionH relativeFrom="column">
                    <wp:posOffset>1036603</wp:posOffset>
                  </wp:positionH>
                  <wp:positionV relativeFrom="paragraph">
                    <wp:posOffset>69347</wp:posOffset>
                  </wp:positionV>
                  <wp:extent cx="2081228" cy="1781188"/>
                  <wp:effectExtent l="0" t="0" r="0" b="0"/>
                  <wp:wrapSquare wrapText="bothSides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228" cy="178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4795F4" w14:textId="2C5865EC" w:rsidR="006A2537" w:rsidRDefault="006A2537" w:rsidP="00EF413C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</w:p>
          <w:p w14:paraId="761ABE51" w14:textId="77777777" w:rsidR="006A2537" w:rsidRPr="00487AA4" w:rsidRDefault="006A2537" w:rsidP="00EF413C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</w:p>
          <w:p w14:paraId="0CFBA60B" w14:textId="7BE0DBC7" w:rsidR="00B327A2" w:rsidRDefault="00B327A2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2D1DA6E0" w14:textId="2D6440EF" w:rsidR="00C64711" w:rsidRDefault="00C64711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65979FA9" w14:textId="6C7252D8" w:rsidR="00C64711" w:rsidRDefault="00C64711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04D510C2" w14:textId="76E4C3C1" w:rsidR="00C64711" w:rsidRDefault="00E74151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11A02309" wp14:editId="539D57B6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51435</wp:posOffset>
                  </wp:positionV>
                  <wp:extent cx="2087880" cy="1551305"/>
                  <wp:effectExtent l="0" t="0" r="7620" b="0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7797"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769A4E0B" wp14:editId="10C5C05D">
                  <wp:simplePos x="0" y="0"/>
                  <wp:positionH relativeFrom="column">
                    <wp:posOffset>3404681</wp:posOffset>
                  </wp:positionH>
                  <wp:positionV relativeFrom="paragraph">
                    <wp:posOffset>38657</wp:posOffset>
                  </wp:positionV>
                  <wp:extent cx="2336165" cy="1593850"/>
                  <wp:effectExtent l="0" t="0" r="6985" b="6350"/>
                  <wp:wrapSquare wrapText="bothSides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F08757" w14:textId="5205BF0F" w:rsidR="00C64711" w:rsidRDefault="00C64711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3284FC88" w14:textId="77777777" w:rsidR="00C64711" w:rsidRDefault="00C64711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5E06654C" w14:textId="77777777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79E0A287" w14:textId="77777777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4A00F95C" w14:textId="75D34B02" w:rsidR="00DC33CE" w:rsidRDefault="00AB713E" w:rsidP="00437AD0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iag(</w:t>
            </w:r>
            <w:r w:rsidR="00157797"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用于构建</w:t>
            </w:r>
            <w:r w:rsidR="00157797">
              <w:rPr>
                <w:rFonts w:hint="eastAsia"/>
                <w:sz w:val="24"/>
              </w:rPr>
              <w:t>方阵，参数用于控制</w:t>
            </w:r>
            <w:r w:rsidR="002F7E2D">
              <w:rPr>
                <w:rFonts w:hint="eastAsia"/>
                <w:sz w:val="24"/>
              </w:rPr>
              <w:t>方阵的对角线，</w:t>
            </w:r>
            <w:r w:rsidR="00A552CB">
              <w:rPr>
                <w:rFonts w:hint="eastAsia"/>
                <w:sz w:val="24"/>
              </w:rPr>
              <w:t>常用</w:t>
            </w:r>
            <w:r w:rsidR="00C77FAD">
              <w:rPr>
                <w:rFonts w:hint="eastAsia"/>
                <w:sz w:val="24"/>
              </w:rPr>
              <w:t>方式如下：</w:t>
            </w:r>
          </w:p>
          <w:p w14:paraId="5A6D4B01" w14:textId="7F0C1135" w:rsidR="00C77FAD" w:rsidRDefault="00C77FAD" w:rsidP="00437AD0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diag(</w:t>
            </w:r>
            <w:r w:rsidR="00F248B2"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：构建一个</w:t>
            </w:r>
            <w:r w:rsidR="00082D4A">
              <w:rPr>
                <w:rFonts w:hint="eastAsia"/>
                <w:sz w:val="24"/>
              </w:rPr>
              <w:t>n</w:t>
            </w:r>
            <w:r w:rsidR="00082D4A">
              <w:rPr>
                <w:rFonts w:hint="eastAsia"/>
                <w:sz w:val="24"/>
              </w:rPr>
              <w:t>维方阵，其对角线元素取自</w:t>
            </w:r>
            <w:r w:rsidR="00F248B2">
              <w:rPr>
                <w:rFonts w:hint="eastAsia"/>
                <w:sz w:val="24"/>
              </w:rPr>
              <w:t>向量</w:t>
            </w:r>
            <w:r w:rsidR="00F248B2">
              <w:rPr>
                <w:rFonts w:hint="eastAsia"/>
                <w:sz w:val="24"/>
              </w:rPr>
              <w:t>v</w:t>
            </w:r>
            <w:r w:rsidR="00F248B2">
              <w:rPr>
                <w:rFonts w:hint="eastAsia"/>
                <w:sz w:val="24"/>
              </w:rPr>
              <w:t>，其余元素为</w:t>
            </w:r>
            <w:r w:rsidR="00F248B2">
              <w:rPr>
                <w:rFonts w:hint="eastAsia"/>
                <w:sz w:val="24"/>
              </w:rPr>
              <w:t>0</w:t>
            </w:r>
          </w:p>
          <w:p w14:paraId="0666F125" w14:textId="22F89F0A" w:rsidR="008C5206" w:rsidRDefault="008C5206" w:rsidP="00437AD0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diag</w:t>
            </w:r>
            <w:r>
              <w:rPr>
                <w:sz w:val="24"/>
              </w:rPr>
              <w:t>(</w:t>
            </w:r>
            <w:r w:rsidR="000D5513">
              <w:rPr>
                <w:sz w:val="24"/>
              </w:rPr>
              <w:t>m,k)</w:t>
            </w:r>
            <w:r w:rsidR="000D5513">
              <w:rPr>
                <w:rFonts w:hint="eastAsia"/>
                <w:sz w:val="24"/>
              </w:rPr>
              <w:t>：构建一个由矩阵</w:t>
            </w:r>
            <w:r w:rsidR="000D5513">
              <w:rPr>
                <w:rFonts w:hint="eastAsia"/>
                <w:sz w:val="24"/>
              </w:rPr>
              <w:t>m</w:t>
            </w:r>
            <w:r w:rsidR="000D5513">
              <w:rPr>
                <w:rFonts w:hint="eastAsia"/>
                <w:sz w:val="24"/>
              </w:rPr>
              <w:t>第</w:t>
            </w:r>
            <w:r w:rsidR="000D5513">
              <w:rPr>
                <w:rFonts w:hint="eastAsia"/>
                <w:sz w:val="24"/>
              </w:rPr>
              <w:t>k</w:t>
            </w:r>
            <w:r w:rsidR="000D5513">
              <w:rPr>
                <w:rFonts w:hint="eastAsia"/>
                <w:sz w:val="24"/>
              </w:rPr>
              <w:t>条对角线的元素组成的列向量。</w:t>
            </w:r>
          </w:p>
          <w:p w14:paraId="6321FBDF" w14:textId="2E34CDDA" w:rsidR="00F248B2" w:rsidRDefault="00F248B2" w:rsidP="00437AD0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FB51FA">
              <w:rPr>
                <w:sz w:val="24"/>
              </w:rPr>
              <w:t>diag(</w:t>
            </w:r>
            <w:r w:rsidR="00E448A2">
              <w:rPr>
                <w:rFonts w:hint="eastAsia"/>
                <w:sz w:val="24"/>
              </w:rPr>
              <w:t>v</w:t>
            </w:r>
            <w:r w:rsidR="00FB51FA">
              <w:rPr>
                <w:sz w:val="24"/>
              </w:rPr>
              <w:t>,k)</w:t>
            </w:r>
            <w:r w:rsidR="00FB51FA">
              <w:rPr>
                <w:rFonts w:hint="eastAsia"/>
                <w:sz w:val="24"/>
              </w:rPr>
              <w:t>：构建一个方阵，其</w:t>
            </w:r>
            <w:r w:rsidR="00E448A2">
              <w:rPr>
                <w:rFonts w:hint="eastAsia"/>
                <w:sz w:val="24"/>
              </w:rPr>
              <w:t>第</w:t>
            </w:r>
            <w:r w:rsidR="00E448A2">
              <w:rPr>
                <w:rFonts w:hint="eastAsia"/>
                <w:sz w:val="24"/>
              </w:rPr>
              <w:t>k</w:t>
            </w:r>
            <w:r w:rsidR="00E448A2">
              <w:rPr>
                <w:rFonts w:hint="eastAsia"/>
                <w:sz w:val="24"/>
              </w:rPr>
              <w:t>条对角线</w:t>
            </w:r>
            <w:r w:rsidR="00FB51FA">
              <w:rPr>
                <w:rFonts w:hint="eastAsia"/>
                <w:sz w:val="24"/>
              </w:rPr>
              <w:t>为</w:t>
            </w:r>
            <w:r w:rsidR="00E448A2">
              <w:rPr>
                <w:rFonts w:hint="eastAsia"/>
                <w:sz w:val="24"/>
              </w:rPr>
              <w:t>向量</w:t>
            </w:r>
            <w:r w:rsidR="00E448A2">
              <w:rPr>
                <w:rFonts w:hint="eastAsia"/>
                <w:sz w:val="24"/>
              </w:rPr>
              <w:t>v</w:t>
            </w:r>
            <w:r w:rsidR="00E448A2">
              <w:rPr>
                <w:rFonts w:hint="eastAsia"/>
                <w:sz w:val="24"/>
              </w:rPr>
              <w:t>的元素</w:t>
            </w:r>
            <w:r w:rsidR="000409C9">
              <w:rPr>
                <w:rFonts w:hint="eastAsia"/>
                <w:sz w:val="24"/>
              </w:rPr>
              <w:t>，方阵大小自适应</w:t>
            </w:r>
            <w:r w:rsidR="00F936F0">
              <w:rPr>
                <w:rFonts w:hint="eastAsia"/>
                <w:sz w:val="24"/>
              </w:rPr>
              <w:t>。</w:t>
            </w:r>
            <w:r w:rsidR="000409C9">
              <w:rPr>
                <w:rFonts w:hint="eastAsia"/>
                <w:sz w:val="24"/>
              </w:rPr>
              <w:t>（对角线</w:t>
            </w:r>
            <w:r w:rsidR="00BA4FC1">
              <w:rPr>
                <w:rFonts w:hint="eastAsia"/>
                <w:sz w:val="24"/>
              </w:rPr>
              <w:t>序号规定为：</w:t>
            </w:r>
            <w:r w:rsidR="000409C9">
              <w:rPr>
                <w:rFonts w:hint="eastAsia"/>
                <w:sz w:val="24"/>
              </w:rPr>
              <w:t>主对角线为第</w:t>
            </w:r>
            <w:r w:rsidR="000409C9">
              <w:rPr>
                <w:rFonts w:hint="eastAsia"/>
                <w:sz w:val="24"/>
              </w:rPr>
              <w:t>0</w:t>
            </w:r>
            <w:r w:rsidR="000409C9">
              <w:rPr>
                <w:rFonts w:hint="eastAsia"/>
                <w:sz w:val="24"/>
              </w:rPr>
              <w:t>条</w:t>
            </w:r>
            <w:r w:rsidR="00BA4FC1">
              <w:rPr>
                <w:rFonts w:hint="eastAsia"/>
                <w:sz w:val="24"/>
              </w:rPr>
              <w:t>，右上序号递增，左下序号递减</w:t>
            </w:r>
            <w:r w:rsidR="000409C9">
              <w:rPr>
                <w:rFonts w:hint="eastAsia"/>
                <w:sz w:val="24"/>
              </w:rPr>
              <w:t>）</w:t>
            </w:r>
          </w:p>
          <w:p w14:paraId="500940E6" w14:textId="626896A2" w:rsidR="00434A6B" w:rsidRPr="00434A6B" w:rsidRDefault="00560D4A" w:rsidP="00434A6B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</w:t>
            </w:r>
            <w:r>
              <w:rPr>
                <w:sz w:val="24"/>
              </w:rPr>
              <w:t xml:space="preserve">\B  A/B  inv(A)*B  </w:t>
            </w:r>
            <w:r w:rsidR="00F87ADF">
              <w:rPr>
                <w:sz w:val="24"/>
              </w:rPr>
              <w:t>B*</w:t>
            </w:r>
            <w:r>
              <w:rPr>
                <w:sz w:val="24"/>
              </w:rPr>
              <w:t>inv(</w:t>
            </w:r>
            <w:r w:rsidR="00F87ADF">
              <w:rPr>
                <w:sz w:val="24"/>
              </w:rPr>
              <w:t>A)</w:t>
            </w:r>
          </w:p>
          <w:p w14:paraId="2C963F84" w14:textId="61679CE4" w:rsidR="00F87ADF" w:rsidRPr="00576590" w:rsidRDefault="004A63CD" w:rsidP="00F87ADF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636B3B3D" wp14:editId="268B9531">
                  <wp:simplePos x="0" y="0"/>
                  <wp:positionH relativeFrom="column">
                    <wp:posOffset>3733800</wp:posOffset>
                  </wp:positionH>
                  <wp:positionV relativeFrom="paragraph">
                    <wp:posOffset>142240</wp:posOffset>
                  </wp:positionV>
                  <wp:extent cx="1832610" cy="2628900"/>
                  <wp:effectExtent l="0" t="0" r="0" b="0"/>
                  <wp:wrapSquare wrapText="bothSides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765E6"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60541468" wp14:editId="77C7E11B">
                  <wp:simplePos x="0" y="0"/>
                  <wp:positionH relativeFrom="column">
                    <wp:posOffset>2121535</wp:posOffset>
                  </wp:positionH>
                  <wp:positionV relativeFrom="paragraph">
                    <wp:posOffset>133985</wp:posOffset>
                  </wp:positionV>
                  <wp:extent cx="1430020" cy="1456690"/>
                  <wp:effectExtent l="0" t="0" r="0" b="0"/>
                  <wp:wrapSquare wrapText="bothSides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504"/>
                          <a:stretch/>
                        </pic:blipFill>
                        <pic:spPr bwMode="auto">
                          <a:xfrm>
                            <a:off x="0" y="0"/>
                            <a:ext cx="1430020" cy="1456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4A6B"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237E181" wp14:editId="18B2DCA6">
                  <wp:simplePos x="0" y="0"/>
                  <wp:positionH relativeFrom="column">
                    <wp:posOffset>503519</wp:posOffset>
                  </wp:positionH>
                  <wp:positionV relativeFrom="paragraph">
                    <wp:posOffset>128760</wp:posOffset>
                  </wp:positionV>
                  <wp:extent cx="1390650" cy="1466850"/>
                  <wp:effectExtent l="0" t="0" r="0" b="0"/>
                  <wp:wrapSquare wrapText="bothSides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CDA5A9" w14:textId="53CCECEE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3E88D36B" w14:textId="77777777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48A619F2" w14:textId="77777777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1606009E" w14:textId="77777777" w:rsidR="00DC33CE" w:rsidRDefault="00DC33CE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32D8C4D9" w14:textId="59642C3E" w:rsidR="00C64711" w:rsidRDefault="00DC0AEB" w:rsidP="00820873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sz w:val="24"/>
              </w:rPr>
              <w:t xml:space="preserve">\ </w:t>
            </w:r>
            <w:r>
              <w:rPr>
                <w:rFonts w:hint="eastAsia"/>
                <w:sz w:val="24"/>
              </w:rPr>
              <w:t>表示</w:t>
            </w:r>
            <w:r w:rsidR="00374189">
              <w:rPr>
                <w:rFonts w:hint="eastAsia"/>
                <w:sz w:val="24"/>
              </w:rPr>
              <w:t>左除，即矩阵</w:t>
            </w:r>
            <w:r w:rsidR="00374189">
              <w:rPr>
                <w:rFonts w:hint="eastAsia"/>
                <w:sz w:val="24"/>
              </w:rPr>
              <w:t>A</w:t>
            </w:r>
            <w:r w:rsidR="00374189">
              <w:rPr>
                <w:rFonts w:hint="eastAsia"/>
                <w:sz w:val="24"/>
              </w:rPr>
              <w:t>的逆乘以</w:t>
            </w:r>
            <w:r w:rsidR="00374189">
              <w:rPr>
                <w:rFonts w:hint="eastAsia"/>
                <w:sz w:val="24"/>
              </w:rPr>
              <w:t>B</w:t>
            </w:r>
            <w:r w:rsidR="00374189">
              <w:rPr>
                <w:rFonts w:hint="eastAsia"/>
                <w:sz w:val="24"/>
              </w:rPr>
              <w:t>，</w:t>
            </w:r>
            <w:r w:rsidR="001765E6">
              <w:rPr>
                <w:rFonts w:hint="eastAsia"/>
                <w:sz w:val="24"/>
              </w:rPr>
              <w:t>/</w:t>
            </w:r>
            <w:r w:rsidR="001765E6">
              <w:rPr>
                <w:sz w:val="24"/>
              </w:rPr>
              <w:t xml:space="preserve"> </w:t>
            </w:r>
            <w:r w:rsidR="001765E6">
              <w:rPr>
                <w:rFonts w:hint="eastAsia"/>
                <w:sz w:val="24"/>
              </w:rPr>
              <w:t>表示右除，表示矩阵</w:t>
            </w:r>
            <w:r w:rsidR="001765E6">
              <w:rPr>
                <w:rFonts w:hint="eastAsia"/>
                <w:sz w:val="24"/>
              </w:rPr>
              <w:t>A</w:t>
            </w:r>
            <w:r w:rsidR="001765E6">
              <w:rPr>
                <w:rFonts w:hint="eastAsia"/>
                <w:sz w:val="24"/>
              </w:rPr>
              <w:t>乘以</w:t>
            </w:r>
            <w:r w:rsidR="001765E6">
              <w:rPr>
                <w:rFonts w:hint="eastAsia"/>
                <w:sz w:val="24"/>
              </w:rPr>
              <w:t>B</w:t>
            </w:r>
            <w:r w:rsidR="001765E6">
              <w:rPr>
                <w:rFonts w:hint="eastAsia"/>
                <w:sz w:val="24"/>
              </w:rPr>
              <w:t>的逆</w:t>
            </w:r>
            <w:r w:rsidR="005D24DE">
              <w:rPr>
                <w:rFonts w:hint="eastAsia"/>
                <w:sz w:val="24"/>
              </w:rPr>
              <w:t>。</w:t>
            </w:r>
            <w:r w:rsidR="005174EC">
              <w:rPr>
                <w:rFonts w:hint="eastAsia"/>
                <w:sz w:val="24"/>
              </w:rPr>
              <w:t xml:space="preserve"> </w:t>
            </w:r>
            <w:r w:rsidR="009D5278">
              <w:rPr>
                <w:rFonts w:hint="eastAsia"/>
                <w:sz w:val="24"/>
              </w:rPr>
              <w:t>inv</w:t>
            </w:r>
            <w:r w:rsidR="005174EC">
              <w:rPr>
                <w:rFonts w:hint="eastAsia"/>
                <w:sz w:val="24"/>
              </w:rPr>
              <w:t>(</w:t>
            </w:r>
            <w:r w:rsidR="005174EC">
              <w:rPr>
                <w:sz w:val="24"/>
              </w:rPr>
              <w:t>)</w:t>
            </w:r>
            <w:r w:rsidR="009D5278">
              <w:rPr>
                <w:rFonts w:hint="eastAsia"/>
                <w:sz w:val="24"/>
              </w:rPr>
              <w:t>表示求逆。</w:t>
            </w:r>
            <w:r w:rsidR="00CD774D">
              <w:rPr>
                <w:rFonts w:hint="eastAsia"/>
                <w:sz w:val="24"/>
              </w:rPr>
              <w:t>此外，</w:t>
            </w:r>
            <w:r w:rsidR="004A63CD">
              <w:rPr>
                <w:rFonts w:hint="eastAsia"/>
                <w:sz w:val="24"/>
              </w:rPr>
              <w:t>.</w:t>
            </w:r>
            <w:r w:rsidR="00C41D55">
              <w:rPr>
                <w:rFonts w:hint="eastAsia"/>
                <w:sz w:val="24"/>
              </w:rPr>
              <w:t>\</w:t>
            </w:r>
            <w:r w:rsidR="00C41D55">
              <w:rPr>
                <w:sz w:val="24"/>
              </w:rPr>
              <w:t xml:space="preserve"> </w:t>
            </w:r>
            <w:r w:rsidR="00C41D55">
              <w:rPr>
                <w:rFonts w:hint="eastAsia"/>
                <w:sz w:val="24"/>
              </w:rPr>
              <w:t>表示</w:t>
            </w:r>
            <w:r w:rsidR="00F96FA2">
              <w:rPr>
                <w:rFonts w:hint="eastAsia"/>
                <w:sz w:val="24"/>
              </w:rPr>
              <w:t>用矩阵</w:t>
            </w:r>
            <w:r w:rsidR="003C7587">
              <w:rPr>
                <w:rFonts w:hint="eastAsia"/>
                <w:sz w:val="24"/>
              </w:rPr>
              <w:t>B</w:t>
            </w:r>
            <w:r w:rsidR="00F96FA2">
              <w:rPr>
                <w:rFonts w:hint="eastAsia"/>
                <w:sz w:val="24"/>
              </w:rPr>
              <w:t>中的</w:t>
            </w:r>
            <w:r w:rsidR="00F674CC">
              <w:rPr>
                <w:rFonts w:hint="eastAsia"/>
                <w:sz w:val="24"/>
              </w:rPr>
              <w:t>每个</w:t>
            </w:r>
            <w:r w:rsidR="00F96FA2">
              <w:rPr>
                <w:rFonts w:hint="eastAsia"/>
                <w:sz w:val="24"/>
              </w:rPr>
              <w:t>元素</w:t>
            </w:r>
            <w:r w:rsidR="003C7587">
              <w:rPr>
                <w:rFonts w:hint="eastAsia"/>
                <w:sz w:val="24"/>
              </w:rPr>
              <w:t>分别除以矩阵</w:t>
            </w:r>
            <w:r w:rsidR="003C7587">
              <w:rPr>
                <w:rFonts w:hint="eastAsia"/>
                <w:sz w:val="24"/>
              </w:rPr>
              <w:t>A</w:t>
            </w:r>
            <w:r w:rsidR="003C7587">
              <w:rPr>
                <w:rFonts w:hint="eastAsia"/>
                <w:sz w:val="24"/>
              </w:rPr>
              <w:t>中对应的元素，</w:t>
            </w:r>
            <w:r w:rsidR="00F674CC">
              <w:rPr>
                <w:rFonts w:hint="eastAsia"/>
                <w:sz w:val="24"/>
              </w:rPr>
              <w:t>.</w:t>
            </w:r>
            <w:r w:rsidR="00F674CC">
              <w:rPr>
                <w:sz w:val="24"/>
              </w:rPr>
              <w:t xml:space="preserve">/ </w:t>
            </w:r>
            <w:r w:rsidR="00F674CC">
              <w:rPr>
                <w:rFonts w:hint="eastAsia"/>
                <w:sz w:val="24"/>
              </w:rPr>
              <w:t>表示用</w:t>
            </w:r>
            <w:r w:rsidR="006C27A4">
              <w:rPr>
                <w:rFonts w:hint="eastAsia"/>
                <w:sz w:val="24"/>
              </w:rPr>
              <w:t>矩阵</w:t>
            </w:r>
            <w:r w:rsidR="006C27A4">
              <w:rPr>
                <w:rFonts w:hint="eastAsia"/>
                <w:sz w:val="24"/>
              </w:rPr>
              <w:t>A</w:t>
            </w:r>
            <w:r w:rsidR="006C27A4">
              <w:rPr>
                <w:rFonts w:hint="eastAsia"/>
                <w:sz w:val="24"/>
              </w:rPr>
              <w:t>中的每个元素分别除以矩阵</w:t>
            </w:r>
            <w:r w:rsidR="006C27A4">
              <w:rPr>
                <w:rFonts w:hint="eastAsia"/>
                <w:sz w:val="24"/>
              </w:rPr>
              <w:t>B</w:t>
            </w:r>
            <w:r w:rsidR="006C27A4">
              <w:rPr>
                <w:rFonts w:hint="eastAsia"/>
                <w:sz w:val="24"/>
              </w:rPr>
              <w:t>中的对应元素</w:t>
            </w:r>
            <w:r w:rsidR="00F33134">
              <w:rPr>
                <w:rFonts w:hint="eastAsia"/>
                <w:sz w:val="24"/>
              </w:rPr>
              <w:t>。</w:t>
            </w:r>
          </w:p>
          <w:p w14:paraId="6EDDAA07" w14:textId="2133BE06" w:rsidR="00977169" w:rsidRDefault="006B2E5A" w:rsidP="00977169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roots</w:t>
            </w:r>
            <w:r>
              <w:rPr>
                <w:sz w:val="24"/>
              </w:rPr>
              <w:t>(p)</w:t>
            </w:r>
          </w:p>
          <w:p w14:paraId="7DC09E86" w14:textId="50DDEB0F" w:rsidR="006B2E5A" w:rsidRDefault="001A60A2" w:rsidP="006B2E5A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4F0FCE52" wp14:editId="6237A5AD">
                  <wp:simplePos x="0" y="0"/>
                  <wp:positionH relativeFrom="column">
                    <wp:posOffset>3317875</wp:posOffset>
                  </wp:positionH>
                  <wp:positionV relativeFrom="paragraph">
                    <wp:posOffset>80010</wp:posOffset>
                  </wp:positionV>
                  <wp:extent cx="1623695" cy="623570"/>
                  <wp:effectExtent l="0" t="0" r="0" b="5080"/>
                  <wp:wrapTopAndBottom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95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4A0B079F" wp14:editId="4FD83276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93143</wp:posOffset>
                  </wp:positionV>
                  <wp:extent cx="2409843" cy="600079"/>
                  <wp:effectExtent l="0" t="0" r="9525" b="9525"/>
                  <wp:wrapSquare wrapText="bothSides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43" cy="60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7F46">
              <w:rPr>
                <w:rFonts w:hint="eastAsia"/>
                <w:sz w:val="24"/>
              </w:rPr>
              <w:t>r</w:t>
            </w:r>
            <w:r w:rsidR="00EE7F46">
              <w:rPr>
                <w:sz w:val="24"/>
              </w:rPr>
              <w:t>oots()</w:t>
            </w:r>
            <w:r w:rsidR="00EE7F46">
              <w:rPr>
                <w:rFonts w:hint="eastAsia"/>
                <w:sz w:val="24"/>
              </w:rPr>
              <w:t>用于</w:t>
            </w:r>
            <w:r w:rsidR="00037B7C">
              <w:rPr>
                <w:rFonts w:hint="eastAsia"/>
                <w:sz w:val="24"/>
              </w:rPr>
              <w:t>多项式的根的计算</w:t>
            </w:r>
            <w:r w:rsidR="0050391C">
              <w:rPr>
                <w:rFonts w:hint="eastAsia"/>
                <w:sz w:val="24"/>
              </w:rPr>
              <w:t>，其调用格式为：</w:t>
            </w:r>
          </w:p>
          <w:p w14:paraId="590BE946" w14:textId="0E953572" w:rsidR="0050391C" w:rsidRDefault="0050391C" w:rsidP="006B2E5A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</w:rPr>
                <m:t>r</m:t>
              </m:r>
              <m:r>
                <w:rPr>
                  <w:rFonts w:ascii="Cambria Math" w:hAnsi="Cambria Math"/>
                  <w:sz w:val="24"/>
                </w:rPr>
                <m:t xml:space="preserve"> = roots(c)</m:t>
              </m:r>
            </m:oMath>
            <w:r w:rsidR="00160800">
              <w:rPr>
                <w:sz w:val="24"/>
              </w:rPr>
              <w:t xml:space="preserve"> </w:t>
            </w:r>
            <w:r w:rsidR="00A12BCA">
              <w:rPr>
                <w:sz w:val="24"/>
              </w:rPr>
              <w:t xml:space="preserve"> </w:t>
            </w:r>
            <w:r w:rsidR="00160800">
              <w:rPr>
                <w:rFonts w:hint="eastAsia"/>
                <w:sz w:val="24"/>
              </w:rPr>
              <w:t>其中</w:t>
            </w:r>
            <w:r w:rsidR="00160800">
              <w:rPr>
                <w:rFonts w:hint="eastAsia"/>
                <w:sz w:val="24"/>
              </w:rPr>
              <w:t>c</w:t>
            </w:r>
            <w:r w:rsidR="00160800">
              <w:rPr>
                <w:rFonts w:hint="eastAsia"/>
                <w:sz w:val="24"/>
              </w:rPr>
              <w:t>为系数向量</w:t>
            </w:r>
            <w:r w:rsidR="00A12BCA">
              <w:rPr>
                <w:rFonts w:hint="eastAsia"/>
                <w:sz w:val="24"/>
              </w:rPr>
              <w:t>，</w:t>
            </w:r>
            <w:r w:rsidR="00A12BCA">
              <w:rPr>
                <w:rFonts w:hint="eastAsia"/>
                <w:sz w:val="24"/>
              </w:rPr>
              <w:t>r</w:t>
            </w:r>
            <w:r w:rsidR="00A12BCA">
              <w:rPr>
                <w:rFonts w:hint="eastAsia"/>
                <w:sz w:val="24"/>
              </w:rPr>
              <w:t>为多项式的根。</w:t>
            </w:r>
          </w:p>
          <w:p w14:paraId="3DA905B2" w14:textId="53CC8B98" w:rsidR="00C208A2" w:rsidRDefault="005A7200" w:rsidP="00E56DF5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1B1DB9BD" wp14:editId="474F8F00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391160</wp:posOffset>
                  </wp:positionV>
                  <wp:extent cx="952500" cy="943610"/>
                  <wp:effectExtent l="0" t="0" r="0" b="8890"/>
                  <wp:wrapSquare wrapText="bothSides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20D6E630" wp14:editId="6C781AE1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398780</wp:posOffset>
                  </wp:positionV>
                  <wp:extent cx="1699895" cy="954405"/>
                  <wp:effectExtent l="0" t="0" r="0" b="0"/>
                  <wp:wrapSquare wrapText="bothSides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9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0249F"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0F68E932" wp14:editId="08551AA6">
                  <wp:simplePos x="0" y="0"/>
                  <wp:positionH relativeFrom="column">
                    <wp:posOffset>3811270</wp:posOffset>
                  </wp:positionH>
                  <wp:positionV relativeFrom="paragraph">
                    <wp:posOffset>405765</wp:posOffset>
                  </wp:positionV>
                  <wp:extent cx="1633220" cy="967105"/>
                  <wp:effectExtent l="0" t="0" r="5080" b="4445"/>
                  <wp:wrapTopAndBottom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56DF5">
              <w:rPr>
                <w:rFonts w:hint="eastAsia"/>
                <w:sz w:val="24"/>
              </w:rPr>
              <w:t>poly</w:t>
            </w:r>
          </w:p>
          <w:p w14:paraId="467D34CF" w14:textId="2E29ED8A" w:rsidR="00E56DF5" w:rsidRDefault="005A7200" w:rsidP="005D6068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oly()</w:t>
            </w:r>
            <w:r>
              <w:rPr>
                <w:rFonts w:hint="eastAsia"/>
                <w:sz w:val="24"/>
              </w:rPr>
              <w:t>用于</w:t>
            </w:r>
            <w:r w:rsidR="00C77546">
              <w:rPr>
                <w:rFonts w:hint="eastAsia"/>
                <w:sz w:val="24"/>
              </w:rPr>
              <w:t>求出向量作为根对应的多项式系数，具体格式为：</w:t>
            </w:r>
          </w:p>
          <w:p w14:paraId="73B08042" w14:textId="727B5F1E" w:rsidR="00C77546" w:rsidRDefault="0007325E" w:rsidP="005A7200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oly(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)</w:t>
            </w:r>
            <w:r w:rsidR="001C1659">
              <w:rPr>
                <w:rFonts w:hint="eastAsia"/>
                <w:sz w:val="24"/>
              </w:rPr>
              <w:t>（</w:t>
            </w:r>
            <w:r w:rsidR="001C1659">
              <w:rPr>
                <w:rFonts w:hint="eastAsia"/>
                <w:sz w:val="24"/>
              </w:rPr>
              <w:t>r</w:t>
            </w:r>
            <w:r w:rsidR="001C1659">
              <w:rPr>
                <w:rFonts w:hint="eastAsia"/>
                <w:sz w:val="24"/>
              </w:rPr>
              <w:t>为根向量）：</w:t>
            </w:r>
            <w:r w:rsidR="00DA1841">
              <w:rPr>
                <w:rFonts w:hint="eastAsia"/>
                <w:sz w:val="24"/>
              </w:rPr>
              <w:t>r</w:t>
            </w:r>
            <w:r w:rsidR="00DA1841">
              <w:rPr>
                <w:rFonts w:hint="eastAsia"/>
                <w:sz w:val="24"/>
              </w:rPr>
              <w:t>为根，</w:t>
            </w:r>
            <w:r w:rsidR="00DD4E83">
              <w:rPr>
                <w:rFonts w:hint="eastAsia"/>
                <w:sz w:val="24"/>
              </w:rPr>
              <w:t>函数返回值为对应的多项式系数组成的向量</w:t>
            </w:r>
          </w:p>
          <w:p w14:paraId="6049A828" w14:textId="42371A13" w:rsidR="00DD4E83" w:rsidRDefault="00DD4E83" w:rsidP="005A7200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oly(A)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为矩阵）</w:t>
            </w:r>
            <w:r w:rsidR="00BA4CD8">
              <w:rPr>
                <w:rFonts w:hint="eastAsia"/>
                <w:sz w:val="24"/>
              </w:rPr>
              <w:t>：求出矩阵</w:t>
            </w:r>
            <w:r w:rsidR="00BA4CD8">
              <w:rPr>
                <w:rFonts w:hint="eastAsia"/>
                <w:sz w:val="24"/>
              </w:rPr>
              <w:t>A</w:t>
            </w:r>
            <w:r w:rsidR="00BA4CD8">
              <w:rPr>
                <w:rFonts w:hint="eastAsia"/>
                <w:sz w:val="24"/>
              </w:rPr>
              <w:t>的特征多项式系数组成的向量</w:t>
            </w:r>
          </w:p>
          <w:p w14:paraId="5306C5E6" w14:textId="568BB2BE" w:rsidR="004B273E" w:rsidRDefault="004B273E" w:rsidP="004B273E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onv  deconv</w:t>
            </w:r>
          </w:p>
          <w:p w14:paraId="41C74E07" w14:textId="65C16D01" w:rsidR="00A63637" w:rsidRDefault="00A63637" w:rsidP="004B273E">
            <w:pPr>
              <w:pStyle w:val="ab"/>
              <w:spacing w:line="360" w:lineRule="auto"/>
              <w:ind w:left="1236" w:rightChars="238" w:right="500"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4C1756E2" wp14:editId="10A174A7">
                  <wp:simplePos x="0" y="0"/>
                  <wp:positionH relativeFrom="column">
                    <wp:posOffset>1111568</wp:posOffset>
                  </wp:positionH>
                  <wp:positionV relativeFrom="paragraph">
                    <wp:posOffset>249238</wp:posOffset>
                  </wp:positionV>
                  <wp:extent cx="3814790" cy="1571636"/>
                  <wp:effectExtent l="0" t="0" r="0" b="0"/>
                  <wp:wrapSquare wrapText="bothSides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790" cy="157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4F9B1D" w14:textId="722A8F1E" w:rsidR="004B273E" w:rsidRPr="00E56DF5" w:rsidRDefault="004B273E" w:rsidP="004B273E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</w:p>
          <w:p w14:paraId="1157C540" w14:textId="64A9B4B5" w:rsidR="00CB1137" w:rsidRDefault="00CB1137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6EE77CC4" w14:textId="31234864" w:rsidR="00CB1137" w:rsidRDefault="00CB1137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4234E31D" w14:textId="40A28510" w:rsidR="00CB1137" w:rsidRDefault="00CB1137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5EBBDDE3" w14:textId="77777777" w:rsidR="00CB1137" w:rsidRPr="00A63637" w:rsidRDefault="00CB1137" w:rsidP="00A6363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</w:p>
          <w:p w14:paraId="67BC9880" w14:textId="39978041" w:rsidR="00CB1137" w:rsidRDefault="00635F08" w:rsidP="00A63637">
            <w:pPr>
              <w:spacing w:line="360" w:lineRule="auto"/>
              <w:ind w:leftChars="214" w:left="449" w:rightChars="238" w:right="500" w:firstLineChars="178" w:firstLine="37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2304" behindDoc="0" locked="0" layoutInCell="1" allowOverlap="1" wp14:anchorId="236A5378" wp14:editId="472399F9">
                  <wp:simplePos x="0" y="0"/>
                  <wp:positionH relativeFrom="column">
                    <wp:posOffset>2773045</wp:posOffset>
                  </wp:positionH>
                  <wp:positionV relativeFrom="paragraph">
                    <wp:posOffset>95250</wp:posOffset>
                  </wp:positionV>
                  <wp:extent cx="2786083" cy="2828946"/>
                  <wp:effectExtent l="0" t="0" r="0" b="0"/>
                  <wp:wrapSquare wrapText="bothSides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083" cy="282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13B9">
              <w:rPr>
                <w:rFonts w:hint="eastAsia"/>
                <w:sz w:val="24"/>
              </w:rPr>
              <w:t>c</w:t>
            </w:r>
            <w:r w:rsidR="00D513B9">
              <w:rPr>
                <w:sz w:val="24"/>
              </w:rPr>
              <w:t>onv</w:t>
            </w:r>
            <w:r w:rsidR="00BA4AE1">
              <w:rPr>
                <w:sz w:val="24"/>
              </w:rPr>
              <w:t>()</w:t>
            </w:r>
            <w:r w:rsidR="00BA4AE1">
              <w:rPr>
                <w:rFonts w:hint="eastAsia"/>
                <w:sz w:val="24"/>
              </w:rPr>
              <w:t>用于卷积操作，卷积的输入</w:t>
            </w:r>
            <w:r w:rsidR="00706114">
              <w:rPr>
                <w:rFonts w:hint="eastAsia"/>
                <w:sz w:val="24"/>
              </w:rPr>
              <w:t>包括被卷积的矩阵和卷积核两部分</w:t>
            </w:r>
            <w:r w:rsidR="00687F76">
              <w:rPr>
                <w:rFonts w:hint="eastAsia"/>
                <w:sz w:val="24"/>
              </w:rPr>
              <w:t>，</w:t>
            </w:r>
            <w:r w:rsidR="00495351">
              <w:rPr>
                <w:rFonts w:hint="eastAsia"/>
                <w:sz w:val="24"/>
              </w:rPr>
              <w:t>常用方式如下：</w:t>
            </w:r>
          </w:p>
          <w:p w14:paraId="5E336EAE" w14:textId="78C2D303" w:rsidR="00495351" w:rsidRDefault="00495351" w:rsidP="00A6363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conv</w:t>
            </w:r>
            <w:r>
              <w:rPr>
                <w:sz w:val="24"/>
              </w:rPr>
              <w:t>(u,v,</w:t>
            </w:r>
            <w:r w:rsidR="00207E35">
              <w:rPr>
                <w:sz w:val="24"/>
              </w:rPr>
              <w:t>mode)</w:t>
            </w:r>
            <w:r w:rsidR="00700560">
              <w:rPr>
                <w:rFonts w:hint="eastAsia"/>
                <w:sz w:val="24"/>
              </w:rPr>
              <w:t>：</w:t>
            </w:r>
            <w:r w:rsidR="00700560">
              <w:rPr>
                <w:rFonts w:hint="eastAsia"/>
                <w:sz w:val="24"/>
              </w:rPr>
              <w:t>u</w:t>
            </w:r>
            <w:r w:rsidR="00700560">
              <w:rPr>
                <w:rFonts w:hint="eastAsia"/>
                <w:sz w:val="24"/>
              </w:rPr>
              <w:t>为</w:t>
            </w:r>
            <w:r w:rsidR="00F12AC8">
              <w:rPr>
                <w:rFonts w:hint="eastAsia"/>
                <w:sz w:val="24"/>
              </w:rPr>
              <w:t>卷积对象，</w:t>
            </w:r>
            <w:r w:rsidR="00F12AC8">
              <w:rPr>
                <w:rFonts w:hint="eastAsia"/>
                <w:sz w:val="24"/>
              </w:rPr>
              <w:t>v</w:t>
            </w:r>
            <w:r w:rsidR="00F12AC8">
              <w:rPr>
                <w:rFonts w:hint="eastAsia"/>
                <w:sz w:val="24"/>
              </w:rPr>
              <w:t>为卷积核，</w:t>
            </w:r>
            <w:r w:rsidR="00F12AC8">
              <w:rPr>
                <w:rFonts w:hint="eastAsia"/>
                <w:sz w:val="24"/>
              </w:rPr>
              <w:t>mode</w:t>
            </w:r>
            <w:r w:rsidR="00F12AC8">
              <w:rPr>
                <w:rFonts w:hint="eastAsia"/>
                <w:sz w:val="24"/>
              </w:rPr>
              <w:t>有三种选项，分别为</w:t>
            </w:r>
            <w:r w:rsidR="003F4E93">
              <w:rPr>
                <w:sz w:val="24"/>
              </w:rPr>
              <w:t>full, same, valid</w:t>
            </w:r>
            <w:r w:rsidR="00282DA2">
              <w:rPr>
                <w:rFonts w:hint="eastAsia"/>
                <w:sz w:val="24"/>
              </w:rPr>
              <w:t>，其中</w:t>
            </w:r>
            <w:r w:rsidR="00282DA2">
              <w:rPr>
                <w:rFonts w:hint="eastAsia"/>
                <w:sz w:val="24"/>
              </w:rPr>
              <w:t>full</w:t>
            </w:r>
            <w:r w:rsidR="00282DA2">
              <w:rPr>
                <w:rFonts w:hint="eastAsia"/>
                <w:sz w:val="24"/>
              </w:rPr>
              <w:t>模式表示</w:t>
            </w:r>
            <w:r w:rsidR="004F63D3">
              <w:rPr>
                <w:rFonts w:hint="eastAsia"/>
                <w:sz w:val="24"/>
              </w:rPr>
              <w:t>返回全部</w:t>
            </w:r>
            <w:r w:rsidR="00A0331F">
              <w:rPr>
                <w:rFonts w:hint="eastAsia"/>
                <w:sz w:val="24"/>
              </w:rPr>
              <w:t>卷积后的矩阵</w:t>
            </w:r>
            <w:r w:rsidR="005C53E1">
              <w:rPr>
                <w:rFonts w:hint="eastAsia"/>
                <w:sz w:val="24"/>
              </w:rPr>
              <w:t>，</w:t>
            </w:r>
            <w:r w:rsidR="005C53E1">
              <w:rPr>
                <w:rFonts w:hint="eastAsia"/>
                <w:sz w:val="24"/>
              </w:rPr>
              <w:t>same</w:t>
            </w:r>
            <w:r w:rsidR="005C53E1">
              <w:rPr>
                <w:rFonts w:hint="eastAsia"/>
                <w:sz w:val="24"/>
              </w:rPr>
              <w:t>表示返回</w:t>
            </w:r>
            <w:r w:rsidR="009D794A">
              <w:rPr>
                <w:rFonts w:hint="eastAsia"/>
                <w:sz w:val="24"/>
              </w:rPr>
              <w:t>和</w:t>
            </w:r>
            <w:r w:rsidR="009D794A">
              <w:rPr>
                <w:rFonts w:hint="eastAsia"/>
                <w:sz w:val="24"/>
              </w:rPr>
              <w:t>u</w:t>
            </w:r>
            <w:r w:rsidR="009D794A">
              <w:rPr>
                <w:rFonts w:hint="eastAsia"/>
                <w:sz w:val="24"/>
              </w:rPr>
              <w:t>等大的卷积结果，</w:t>
            </w:r>
            <w:r w:rsidR="009D794A">
              <w:rPr>
                <w:rFonts w:hint="eastAsia"/>
                <w:sz w:val="24"/>
              </w:rPr>
              <w:t>valid</w:t>
            </w:r>
            <w:r w:rsidR="009D794A">
              <w:rPr>
                <w:rFonts w:hint="eastAsia"/>
                <w:sz w:val="24"/>
              </w:rPr>
              <w:t>表示返回没有补充</w:t>
            </w:r>
            <w:r w:rsidR="009D794A">
              <w:rPr>
                <w:rFonts w:hint="eastAsia"/>
                <w:sz w:val="24"/>
              </w:rPr>
              <w:t>0</w:t>
            </w:r>
            <w:r w:rsidR="000F4E67">
              <w:rPr>
                <w:rFonts w:hint="eastAsia"/>
                <w:sz w:val="24"/>
              </w:rPr>
              <w:t>的卷积结果</w:t>
            </w:r>
            <w:r w:rsidR="00A0331F">
              <w:rPr>
                <w:rFonts w:hint="eastAsia"/>
                <w:sz w:val="24"/>
              </w:rPr>
              <w:t>。</w:t>
            </w:r>
          </w:p>
          <w:p w14:paraId="5D6C42FF" w14:textId="2C957AD6" w:rsidR="006774AA" w:rsidRPr="00744759" w:rsidRDefault="005A39A5" w:rsidP="0074475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dec</w:t>
            </w:r>
            <w:r>
              <w:rPr>
                <w:sz w:val="24"/>
              </w:rPr>
              <w:t>onv()</w:t>
            </w:r>
            <w:r>
              <w:rPr>
                <w:rFonts w:hint="eastAsia"/>
                <w:sz w:val="24"/>
              </w:rPr>
              <w:t>是与</w:t>
            </w:r>
            <w:r w:rsidR="004929D6">
              <w:rPr>
                <w:rFonts w:hint="eastAsia"/>
                <w:sz w:val="24"/>
              </w:rPr>
              <w:t>前者相反的操作</w:t>
            </w:r>
            <w:r w:rsidR="00A84D3F">
              <w:rPr>
                <w:rFonts w:hint="eastAsia"/>
                <w:sz w:val="24"/>
              </w:rPr>
              <w:t>，即去卷积和多项式除法。</w:t>
            </w:r>
            <w:r w:rsidR="003F59E3">
              <w:rPr>
                <w:rFonts w:hint="eastAsia"/>
                <w:sz w:val="24"/>
              </w:rPr>
              <w:t>使用长除法</w:t>
            </w:r>
            <w:r w:rsidR="00480956">
              <w:rPr>
                <w:rFonts w:hint="eastAsia"/>
                <w:sz w:val="24"/>
              </w:rPr>
              <w:t>将向量</w:t>
            </w:r>
            <w:r w:rsidR="00480956">
              <w:rPr>
                <w:rFonts w:hint="eastAsia"/>
                <w:sz w:val="24"/>
              </w:rPr>
              <w:t>v</w:t>
            </w:r>
            <w:r w:rsidR="00480956">
              <w:rPr>
                <w:rFonts w:hint="eastAsia"/>
                <w:sz w:val="24"/>
              </w:rPr>
              <w:t>从向量</w:t>
            </w:r>
            <w:r w:rsidR="00480956">
              <w:rPr>
                <w:rFonts w:hint="eastAsia"/>
                <w:sz w:val="24"/>
              </w:rPr>
              <w:t>u</w:t>
            </w:r>
            <w:r w:rsidR="00480956">
              <w:rPr>
                <w:rFonts w:hint="eastAsia"/>
                <w:sz w:val="24"/>
              </w:rPr>
              <w:t>中</w:t>
            </w:r>
            <w:r w:rsidR="00A16E0A">
              <w:rPr>
                <w:rFonts w:hint="eastAsia"/>
                <w:sz w:val="24"/>
              </w:rPr>
              <w:t>去卷积，同时返回商</w:t>
            </w:r>
            <w:r w:rsidR="00A16E0A">
              <w:rPr>
                <w:rFonts w:hint="eastAsia"/>
                <w:sz w:val="24"/>
              </w:rPr>
              <w:t>q</w:t>
            </w:r>
            <w:r w:rsidR="00A16E0A">
              <w:rPr>
                <w:rFonts w:hint="eastAsia"/>
                <w:sz w:val="24"/>
              </w:rPr>
              <w:t>和余数</w:t>
            </w:r>
            <w:r w:rsidR="00A16E0A">
              <w:rPr>
                <w:rFonts w:hint="eastAsia"/>
                <w:sz w:val="24"/>
              </w:rPr>
              <w:t>r</w:t>
            </w:r>
            <w:r w:rsidR="004371F9">
              <w:rPr>
                <w:rFonts w:hint="eastAsia"/>
                <w:sz w:val="24"/>
              </w:rPr>
              <w:t>，使得</w:t>
            </w:r>
            <m:oMath>
              <m:r>
                <w:rPr>
                  <w:rFonts w:ascii="Cambria Math" w:hAnsi="Cambria Math"/>
                  <w:sz w:val="24"/>
                </w:rPr>
                <m:t xml:space="preserve"> u=</m:t>
              </m:r>
              <m:r>
                <w:rPr>
                  <w:rFonts w:ascii="Cambria Math" w:hAnsi="Cambria Math" w:hint="eastAsia"/>
                  <w:sz w:val="24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v,q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+r </m:t>
              </m:r>
            </m:oMath>
            <w:r w:rsidR="0008083F">
              <w:rPr>
                <w:rFonts w:hint="eastAsia"/>
                <w:sz w:val="24"/>
              </w:rPr>
              <w:t>。如果将向量看做是多项式系数，此过程可以视为</w:t>
            </w:r>
            <w:r w:rsidR="0097209C">
              <w:rPr>
                <w:rFonts w:hint="eastAsia"/>
                <w:sz w:val="24"/>
              </w:rPr>
              <w:t>u</w:t>
            </w:r>
            <w:r w:rsidR="0097209C">
              <w:rPr>
                <w:rFonts w:hint="eastAsia"/>
                <w:sz w:val="24"/>
              </w:rPr>
              <w:t>向量为系数向量的多项式除以</w:t>
            </w:r>
            <w:r w:rsidR="0097209C">
              <w:rPr>
                <w:rFonts w:hint="eastAsia"/>
                <w:sz w:val="24"/>
              </w:rPr>
              <w:t>v</w:t>
            </w:r>
            <w:r w:rsidR="0097209C">
              <w:rPr>
                <w:rFonts w:hint="eastAsia"/>
                <w:sz w:val="24"/>
              </w:rPr>
              <w:t>向量为系数向量的多项式</w:t>
            </w:r>
            <w:r w:rsidR="006774AA">
              <w:rPr>
                <w:rFonts w:hint="eastAsia"/>
                <w:sz w:val="24"/>
              </w:rPr>
              <w:t>。</w:t>
            </w:r>
          </w:p>
          <w:p w14:paraId="3F7BBC47" w14:textId="58FA28CC" w:rsidR="004F269C" w:rsidRDefault="007B1F85" w:rsidP="00744759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3FDC72D7" wp14:editId="36E4E6AE">
                  <wp:simplePos x="0" y="0"/>
                  <wp:positionH relativeFrom="column">
                    <wp:posOffset>563245</wp:posOffset>
                  </wp:positionH>
                  <wp:positionV relativeFrom="paragraph">
                    <wp:posOffset>360680</wp:posOffset>
                  </wp:positionV>
                  <wp:extent cx="3414395" cy="461645"/>
                  <wp:effectExtent l="0" t="0" r="0" b="0"/>
                  <wp:wrapSquare wrapText="bothSides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45C3F496" wp14:editId="287F9C07">
                  <wp:simplePos x="0" y="0"/>
                  <wp:positionH relativeFrom="column">
                    <wp:posOffset>4130675</wp:posOffset>
                  </wp:positionH>
                  <wp:positionV relativeFrom="paragraph">
                    <wp:posOffset>347027</wp:posOffset>
                  </wp:positionV>
                  <wp:extent cx="1419235" cy="2571769"/>
                  <wp:effectExtent l="0" t="0" r="9525" b="0"/>
                  <wp:wrapSquare wrapText="bothSides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35" cy="257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44759">
              <w:rPr>
                <w:rFonts w:hint="eastAsia"/>
                <w:sz w:val="24"/>
              </w:rPr>
              <w:t>A*B</w:t>
            </w:r>
            <w:r w:rsidR="00744759">
              <w:rPr>
                <w:rFonts w:hint="eastAsia"/>
                <w:sz w:val="24"/>
              </w:rPr>
              <w:t>和</w:t>
            </w:r>
            <w:r w:rsidR="00744759">
              <w:rPr>
                <w:sz w:val="24"/>
              </w:rPr>
              <w:t>A.*B</w:t>
            </w:r>
            <w:r w:rsidR="00744759">
              <w:rPr>
                <w:rFonts w:hint="eastAsia"/>
                <w:sz w:val="24"/>
              </w:rPr>
              <w:t>的区别</w:t>
            </w:r>
          </w:p>
          <w:p w14:paraId="526495BF" w14:textId="12789E18" w:rsidR="007B1F85" w:rsidRDefault="00AD655F" w:rsidP="001642CF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二者区别在于是否有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符号和运算法组合，从结果上可以发现</w:t>
            </w:r>
            <w:r w:rsidR="005A1434">
              <w:rPr>
                <w:rFonts w:hint="eastAsia"/>
                <w:sz w:val="24"/>
              </w:rPr>
              <w:t>*</w:t>
            </w:r>
            <w:r w:rsidR="005A1434">
              <w:rPr>
                <w:rFonts w:hint="eastAsia"/>
                <w:sz w:val="24"/>
              </w:rPr>
              <w:t>运算符代表的是矩阵运算中的叉乘</w:t>
            </w:r>
            <w:r w:rsidR="00E83F89">
              <w:rPr>
                <w:rFonts w:hint="eastAsia"/>
                <w:sz w:val="24"/>
              </w:rPr>
              <w:t>，即</w:t>
            </w:r>
            <w:r w:rsidR="006F3824">
              <w:rPr>
                <w:rFonts w:hint="eastAsia"/>
                <w:sz w:val="24"/>
              </w:rPr>
              <w:t>：</w:t>
            </w:r>
          </w:p>
          <w:p w14:paraId="4DE39455" w14:textId="695D99C9" w:rsidR="006F3824" w:rsidRPr="00D53DDE" w:rsidRDefault="00405399" w:rsidP="001642CF">
            <w:pPr>
              <w:spacing w:line="360" w:lineRule="auto"/>
              <w:ind w:leftChars="214" w:left="449" w:rightChars="238" w:right="500" w:firstLineChars="178" w:firstLine="427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res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  <w:sz w:val="24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m,i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*B(i,n)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 xml:space="preserve"> ,</m:t>
                </m:r>
                <m:r>
                  <w:rPr>
                    <w:rFonts w:ascii="Cambria Math" w:hAnsi="Cambria Math" w:hint="eastAsia"/>
                    <w:sz w:val="24"/>
                  </w:rPr>
                  <m:t>k</m:t>
                </m:r>
                <m:r>
                  <w:rPr>
                    <w:rFonts w:ascii="Cambria Math" w:hAnsi="Cambria Math" w:hint="eastAsia"/>
                    <w:sz w:val="24"/>
                  </w:rPr>
                  <m:t>为</m:t>
                </m:r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  <m:r>
                  <w:rPr>
                    <w:rFonts w:ascii="Cambria Math" w:hAnsi="Cambria Math" w:hint="eastAsia"/>
                    <w:sz w:val="24"/>
                  </w:rPr>
                  <m:t>列数和</m:t>
                </m:r>
                <m:r>
                  <w:rPr>
                    <w:rFonts w:ascii="Cambria Math" w:hAnsi="Cambria Math" w:hint="eastAsia"/>
                    <w:sz w:val="24"/>
                  </w:rPr>
                  <m:t>B</m:t>
                </m:r>
                <m:r>
                  <w:rPr>
                    <w:rFonts w:ascii="Cambria Math" w:hAnsi="Cambria Math" w:hint="eastAsia"/>
                    <w:sz w:val="24"/>
                  </w:rPr>
                  <m:t>行数</m:t>
                </m:r>
              </m:oMath>
            </m:oMathPara>
          </w:p>
          <w:p w14:paraId="3E0E00A4" w14:textId="20FF4132" w:rsidR="007B1F85" w:rsidRDefault="00C1499B" w:rsidP="001642CF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而</w:t>
            </w:r>
            <w:r>
              <w:rPr>
                <w:rFonts w:hint="eastAsia"/>
                <w:sz w:val="24"/>
              </w:rPr>
              <w:t xml:space="preserve"> .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运算符表示</w:t>
            </w:r>
            <w:r w:rsidR="00B5305B">
              <w:rPr>
                <w:rFonts w:hint="eastAsia"/>
                <w:sz w:val="24"/>
              </w:rPr>
              <w:t>点乘，即对应位置上的元素相乘作为结果，即：</w:t>
            </w:r>
          </w:p>
          <w:p w14:paraId="4C4A8E30" w14:textId="6F0EFAAD" w:rsidR="00B5305B" w:rsidRPr="00E52E1A" w:rsidRDefault="00E52E1A" w:rsidP="001642CF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r</m:t>
                </m:r>
                <m:r>
                  <w:rPr>
                    <w:rFonts w:ascii="Cambria Math" w:hAnsi="Cambria Math"/>
                    <w:sz w:val="24"/>
                  </w:rPr>
                  <m:t>es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*B(m,n)</m:t>
                </m:r>
              </m:oMath>
            </m:oMathPara>
          </w:p>
          <w:p w14:paraId="401B462C" w14:textId="25F3D9BF" w:rsidR="00F641F7" w:rsidRDefault="00F641F7" w:rsidP="00F641F7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ho</w:t>
            </w:r>
            <w:r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hos</w:t>
            </w:r>
            <w:r>
              <w:rPr>
                <w:rFonts w:hint="eastAsia"/>
                <w:sz w:val="24"/>
              </w:rPr>
              <w:t>的使用</w:t>
            </w:r>
          </w:p>
          <w:p w14:paraId="59E9AE36" w14:textId="6E611FB3" w:rsidR="00F641F7" w:rsidRPr="00DD5CE4" w:rsidRDefault="00DD5CE4" w:rsidP="00F641F7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who</w:t>
            </w:r>
            <w:r>
              <w:rPr>
                <w:rFonts w:hint="eastAsia"/>
                <w:sz w:val="24"/>
              </w:rPr>
              <w:t>的输出结果为：</w:t>
            </w: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1F0A0C7E" wp14:editId="58644DA1">
                  <wp:simplePos x="0" y="0"/>
                  <wp:positionH relativeFrom="column">
                    <wp:posOffset>782955</wp:posOffset>
                  </wp:positionH>
                  <wp:positionV relativeFrom="paragraph">
                    <wp:posOffset>304800</wp:posOffset>
                  </wp:positionV>
                  <wp:extent cx="3995420" cy="971550"/>
                  <wp:effectExtent l="0" t="0" r="5080" b="0"/>
                  <wp:wrapTopAndBottom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42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297BD3" w14:textId="12ECB983" w:rsidR="007B1F85" w:rsidRDefault="00320BA4" w:rsidP="001642CF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可见</w:t>
            </w:r>
            <w:r>
              <w:rPr>
                <w:rFonts w:hint="eastAsia"/>
                <w:sz w:val="24"/>
              </w:rPr>
              <w:t>who</w:t>
            </w:r>
            <w:r>
              <w:rPr>
                <w:rFonts w:hint="eastAsia"/>
                <w:sz w:val="24"/>
              </w:rPr>
              <w:t>的作用是</w:t>
            </w:r>
            <w:r w:rsidR="00310CB5">
              <w:rPr>
                <w:rFonts w:hint="eastAsia"/>
                <w:sz w:val="24"/>
              </w:rPr>
              <w:t>将</w:t>
            </w:r>
            <w:r w:rsidR="007E4603">
              <w:rPr>
                <w:rFonts w:hint="eastAsia"/>
                <w:sz w:val="24"/>
              </w:rPr>
              <w:t>工作区</w:t>
            </w:r>
            <w:r w:rsidR="00641D4E">
              <w:rPr>
                <w:rFonts w:hint="eastAsia"/>
                <w:sz w:val="24"/>
              </w:rPr>
              <w:t>中的所有已定义的变量名称打印出来，</w:t>
            </w:r>
            <w:r w:rsidR="002D7F2F">
              <w:rPr>
                <w:rFonts w:hint="eastAsia"/>
                <w:sz w:val="24"/>
              </w:rPr>
              <w:t>可用于查看变量的使用情况以避免下文中再定义时出现重名问题</w:t>
            </w:r>
            <w:r w:rsidR="00911C16">
              <w:rPr>
                <w:rFonts w:hint="eastAsia"/>
                <w:sz w:val="24"/>
              </w:rPr>
              <w:t>。</w:t>
            </w:r>
            <w:r w:rsidR="000C0D61">
              <w:rPr>
                <w:rFonts w:hint="eastAsia"/>
                <w:sz w:val="24"/>
              </w:rPr>
              <w:t>此外，如果为</w:t>
            </w:r>
            <w:r w:rsidR="000C0D61">
              <w:rPr>
                <w:rFonts w:hint="eastAsia"/>
                <w:sz w:val="24"/>
              </w:rPr>
              <w:t>who</w:t>
            </w:r>
            <w:r w:rsidR="000C0D61">
              <w:rPr>
                <w:rFonts w:hint="eastAsia"/>
                <w:sz w:val="24"/>
              </w:rPr>
              <w:t>添加一个文件名称作为参数，即可</w:t>
            </w:r>
            <w:r w:rsidR="00781154">
              <w:rPr>
                <w:rFonts w:hint="eastAsia"/>
                <w:sz w:val="24"/>
              </w:rPr>
              <w:t>输出该文件中的所有变量名称</w:t>
            </w:r>
            <w:r w:rsidR="006046C5">
              <w:rPr>
                <w:rFonts w:hint="eastAsia"/>
                <w:sz w:val="24"/>
              </w:rPr>
              <w:t>，如果添加</w:t>
            </w:r>
            <w:r w:rsidR="006046C5">
              <w:rPr>
                <w:rFonts w:hint="eastAsia"/>
                <w:sz w:val="24"/>
              </w:rPr>
              <w:t>global</w:t>
            </w:r>
            <w:r w:rsidR="00781238">
              <w:rPr>
                <w:rFonts w:hint="eastAsia"/>
                <w:sz w:val="24"/>
              </w:rPr>
              <w:t>，则</w:t>
            </w:r>
            <w:r w:rsidR="00781238">
              <w:rPr>
                <w:rFonts w:hint="eastAsia"/>
                <w:sz w:val="24"/>
              </w:rPr>
              <w:lastRenderedPageBreak/>
              <w:t>会输出所有全局变量</w:t>
            </w:r>
            <w:r w:rsidR="00781154">
              <w:rPr>
                <w:rFonts w:hint="eastAsia"/>
                <w:sz w:val="24"/>
              </w:rPr>
              <w:t>。</w:t>
            </w:r>
            <w:r w:rsidR="002957CC">
              <w:rPr>
                <w:rFonts w:hint="eastAsia"/>
                <w:sz w:val="24"/>
              </w:rPr>
              <w:t>这一函数可以返回一个元胞数组</w:t>
            </w:r>
            <w:r w:rsidR="007D11B3">
              <w:rPr>
                <w:rFonts w:hint="eastAsia"/>
                <w:sz w:val="24"/>
              </w:rPr>
              <w:t>用于</w:t>
            </w:r>
            <w:r w:rsidR="002957CC">
              <w:rPr>
                <w:rFonts w:hint="eastAsia"/>
                <w:sz w:val="24"/>
              </w:rPr>
              <w:t>下文的遍历等操作。</w:t>
            </w:r>
          </w:p>
          <w:p w14:paraId="402FCC29" w14:textId="5D210306" w:rsidR="000F07E3" w:rsidRPr="000F07E3" w:rsidRDefault="000F07E3" w:rsidP="000F07E3">
            <w:pPr>
              <w:pStyle w:val="ab"/>
              <w:spacing w:line="360" w:lineRule="auto"/>
              <w:ind w:left="1236" w:rightChars="238" w:right="500" w:firstLineChars="0" w:firstLine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6400" behindDoc="0" locked="0" layoutInCell="1" allowOverlap="1" wp14:anchorId="47190A72" wp14:editId="670B3E12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307657</wp:posOffset>
                  </wp:positionV>
                  <wp:extent cx="4129118" cy="2662257"/>
                  <wp:effectExtent l="0" t="0" r="5080" b="5080"/>
                  <wp:wrapTopAndBottom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118" cy="26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1154">
              <w:rPr>
                <w:rFonts w:hint="eastAsia"/>
                <w:sz w:val="24"/>
              </w:rPr>
              <w:t>whos</w:t>
            </w:r>
            <w:r w:rsidR="00781154">
              <w:rPr>
                <w:rFonts w:hint="eastAsia"/>
                <w:sz w:val="24"/>
              </w:rPr>
              <w:t>的输出结果</w:t>
            </w:r>
            <w:r>
              <w:rPr>
                <w:rFonts w:hint="eastAsia"/>
                <w:sz w:val="24"/>
              </w:rPr>
              <w:t>为</w:t>
            </w:r>
            <w:r w:rsidR="00781154">
              <w:rPr>
                <w:rFonts w:hint="eastAsia"/>
                <w:sz w:val="24"/>
              </w:rPr>
              <w:t>：</w:t>
            </w:r>
          </w:p>
          <w:p w14:paraId="7B1692C0" w14:textId="65829A1C" w:rsidR="00744759" w:rsidRPr="00744759" w:rsidRDefault="00586F7F" w:rsidP="007D11B3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可以看出相较于</w:t>
            </w:r>
            <w:r>
              <w:rPr>
                <w:rFonts w:hint="eastAsia"/>
                <w:sz w:val="24"/>
              </w:rPr>
              <w:t>who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whos</w:t>
            </w:r>
            <w:r>
              <w:rPr>
                <w:rFonts w:hint="eastAsia"/>
                <w:sz w:val="24"/>
              </w:rPr>
              <w:t>能够输出变量的更具体的信息，包括</w:t>
            </w:r>
            <w:r w:rsidR="00AE6D92">
              <w:rPr>
                <w:rFonts w:hint="eastAsia"/>
                <w:sz w:val="24"/>
              </w:rPr>
              <w:t>变量的</w:t>
            </w:r>
            <w:r w:rsidR="00AE6D92">
              <w:rPr>
                <w:rFonts w:hint="eastAsia"/>
                <w:sz w:val="24"/>
              </w:rPr>
              <w:t>size</w:t>
            </w:r>
            <w:r w:rsidR="00AE6D92">
              <w:rPr>
                <w:rFonts w:hint="eastAsia"/>
                <w:sz w:val="24"/>
              </w:rPr>
              <w:t>、占用空间和类型等</w:t>
            </w:r>
            <w:r w:rsidR="00037688">
              <w:rPr>
                <w:rFonts w:hint="eastAsia"/>
                <w:sz w:val="24"/>
              </w:rPr>
              <w:t>，同样的，</w:t>
            </w:r>
            <w:r w:rsidR="00037688">
              <w:rPr>
                <w:rFonts w:hint="eastAsia"/>
                <w:sz w:val="24"/>
              </w:rPr>
              <w:t>whos</w:t>
            </w:r>
            <w:r w:rsidR="00037688">
              <w:rPr>
                <w:rFonts w:hint="eastAsia"/>
                <w:sz w:val="24"/>
              </w:rPr>
              <w:t>也可以添加文件名、</w:t>
            </w:r>
            <w:r w:rsidR="00037688">
              <w:rPr>
                <w:rFonts w:hint="eastAsia"/>
                <w:sz w:val="24"/>
              </w:rPr>
              <w:t>global</w:t>
            </w:r>
            <w:r w:rsidR="00037688">
              <w:rPr>
                <w:rFonts w:hint="eastAsia"/>
                <w:sz w:val="24"/>
              </w:rPr>
              <w:t>等参数</w:t>
            </w:r>
            <w:r w:rsidR="006046C5">
              <w:rPr>
                <w:rFonts w:hint="eastAsia"/>
                <w:sz w:val="24"/>
              </w:rPr>
              <w:t>改变效果。</w:t>
            </w:r>
          </w:p>
          <w:p w14:paraId="26A8AADE" w14:textId="22987556" w:rsidR="00EB4B0B" w:rsidRPr="00EB4B0B" w:rsidRDefault="00EB4B0B" w:rsidP="00EB4B0B">
            <w:pPr>
              <w:pStyle w:val="ab"/>
              <w:numPr>
                <w:ilvl w:val="0"/>
                <w:numId w:val="1"/>
              </w:numPr>
              <w:spacing w:line="360" w:lineRule="auto"/>
              <w:ind w:rightChars="238" w:right="500" w:firstLineChars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1404FD3B" wp14:editId="571E25D2">
                  <wp:simplePos x="0" y="0"/>
                  <wp:positionH relativeFrom="column">
                    <wp:posOffset>3510915</wp:posOffset>
                  </wp:positionH>
                  <wp:positionV relativeFrom="paragraph">
                    <wp:posOffset>392430</wp:posOffset>
                  </wp:positionV>
                  <wp:extent cx="871220" cy="498475"/>
                  <wp:effectExtent l="0" t="0" r="5080" b="0"/>
                  <wp:wrapSquare wrapText="bothSides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20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592" behindDoc="0" locked="0" layoutInCell="1" allowOverlap="1" wp14:anchorId="49D2359A" wp14:editId="08691E59">
                  <wp:simplePos x="0" y="0"/>
                  <wp:positionH relativeFrom="column">
                    <wp:posOffset>296862</wp:posOffset>
                  </wp:positionH>
                  <wp:positionV relativeFrom="paragraph">
                    <wp:posOffset>1830387</wp:posOffset>
                  </wp:positionV>
                  <wp:extent cx="1414473" cy="185739"/>
                  <wp:effectExtent l="0" t="0" r="0" b="5080"/>
                  <wp:wrapTopAndBottom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73" cy="18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3E26511" wp14:editId="15351265">
                  <wp:simplePos x="0" y="0"/>
                  <wp:positionH relativeFrom="column">
                    <wp:posOffset>2201863</wp:posOffset>
                  </wp:positionH>
                  <wp:positionV relativeFrom="paragraph">
                    <wp:posOffset>696913</wp:posOffset>
                  </wp:positionV>
                  <wp:extent cx="547370" cy="152400"/>
                  <wp:effectExtent l="0" t="0" r="5080" b="0"/>
                  <wp:wrapSquare wrapText="bothSides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24FC8">
              <w:rPr>
                <w:noProof/>
              </w:rPr>
              <w:drawing>
                <wp:anchor distT="0" distB="0" distL="114300" distR="114300" simplePos="0" relativeHeight="251692544" behindDoc="0" locked="0" layoutInCell="1" allowOverlap="1" wp14:anchorId="08ED7051" wp14:editId="754483A0">
                  <wp:simplePos x="0" y="0"/>
                  <wp:positionH relativeFrom="column">
                    <wp:posOffset>2196465</wp:posOffset>
                  </wp:positionH>
                  <wp:positionV relativeFrom="paragraph">
                    <wp:posOffset>391795</wp:posOffset>
                  </wp:positionV>
                  <wp:extent cx="1204595" cy="194945"/>
                  <wp:effectExtent l="0" t="0" r="0" b="0"/>
                  <wp:wrapSquare wrapText="bothSides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181C">
              <w:rPr>
                <w:noProof/>
              </w:rPr>
              <w:drawing>
                <wp:anchor distT="0" distB="0" distL="114300" distR="114300" simplePos="0" relativeHeight="251688448" behindDoc="0" locked="0" layoutInCell="1" allowOverlap="1" wp14:anchorId="4E783EC9" wp14:editId="37381BBC">
                  <wp:simplePos x="0" y="0"/>
                  <wp:positionH relativeFrom="column">
                    <wp:posOffset>4464050</wp:posOffset>
                  </wp:positionH>
                  <wp:positionV relativeFrom="paragraph">
                    <wp:posOffset>320040</wp:posOffset>
                  </wp:positionV>
                  <wp:extent cx="1333500" cy="942975"/>
                  <wp:effectExtent l="0" t="0" r="0" b="9525"/>
                  <wp:wrapTopAndBottom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181C">
              <w:rPr>
                <w:noProof/>
              </w:rPr>
              <w:drawing>
                <wp:anchor distT="0" distB="0" distL="114300" distR="114300" simplePos="0" relativeHeight="251690496" behindDoc="0" locked="0" layoutInCell="1" allowOverlap="1" wp14:anchorId="6898C402" wp14:editId="09FA2B1A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715010</wp:posOffset>
                  </wp:positionV>
                  <wp:extent cx="981075" cy="156845"/>
                  <wp:effectExtent l="0" t="0" r="9525" b="0"/>
                  <wp:wrapSquare wrapText="bothSides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181C"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3CFFFE4A" wp14:editId="61C5BCC6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390525</wp:posOffset>
                  </wp:positionV>
                  <wp:extent cx="1661795" cy="209550"/>
                  <wp:effectExtent l="0" t="0" r="0" b="0"/>
                  <wp:wrapSquare wrapText="bothSides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181C"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46820CCA" wp14:editId="5B75C8A7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1315720</wp:posOffset>
                  </wp:positionV>
                  <wp:extent cx="5534025" cy="433070"/>
                  <wp:effectExtent l="0" t="0" r="9525" b="5080"/>
                  <wp:wrapSquare wrapText="bothSides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95D17">
              <w:rPr>
                <w:rFonts w:hint="eastAsia"/>
                <w:sz w:val="24"/>
              </w:rPr>
              <w:t>dis</w:t>
            </w:r>
            <w:r w:rsidR="00495D17">
              <w:rPr>
                <w:sz w:val="24"/>
              </w:rPr>
              <w:t>p  size(a)  length(a)</w:t>
            </w:r>
            <w:r w:rsidR="00E84D96">
              <w:rPr>
                <w:noProof/>
              </w:rPr>
              <w:t xml:space="preserve"> </w:t>
            </w:r>
          </w:p>
          <w:p w14:paraId="6AB14C8A" w14:textId="065A5433" w:rsidR="00495D17" w:rsidRDefault="003C2074" w:rsidP="00CB446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 w:rsidRPr="00CB4467">
              <w:rPr>
                <w:sz w:val="24"/>
              </w:rPr>
              <w:t>disp()</w:t>
            </w:r>
            <w:r w:rsidRPr="00CB4467">
              <w:rPr>
                <w:rFonts w:hint="eastAsia"/>
                <w:sz w:val="24"/>
              </w:rPr>
              <w:t>用于显示</w:t>
            </w:r>
            <w:r w:rsidR="00466928" w:rsidRPr="00CB4467">
              <w:rPr>
                <w:rFonts w:hint="eastAsia"/>
                <w:sz w:val="24"/>
              </w:rPr>
              <w:t>变量内容，使用方法为</w:t>
            </w:r>
            <w:r w:rsidR="00466928" w:rsidRPr="00CB4467">
              <w:rPr>
                <w:rFonts w:hint="eastAsia"/>
                <w:sz w:val="24"/>
              </w:rPr>
              <w:t>d</w:t>
            </w:r>
            <w:r w:rsidR="00466928" w:rsidRPr="00CB4467">
              <w:rPr>
                <w:sz w:val="24"/>
              </w:rPr>
              <w:t>isp(val)</w:t>
            </w:r>
            <w:r w:rsidR="00466928" w:rsidRPr="00CB4467">
              <w:rPr>
                <w:rFonts w:hint="eastAsia"/>
                <w:sz w:val="24"/>
              </w:rPr>
              <w:t>，</w:t>
            </w:r>
            <w:r w:rsidR="009010A9" w:rsidRPr="00CB4467">
              <w:rPr>
                <w:rFonts w:hint="eastAsia"/>
                <w:sz w:val="24"/>
              </w:rPr>
              <w:t>与直接输入变量名称显示变量内容相比，区别在于</w:t>
            </w:r>
            <w:r w:rsidR="009010A9" w:rsidRPr="00CB4467">
              <w:rPr>
                <w:rFonts w:hint="eastAsia"/>
                <w:sz w:val="24"/>
              </w:rPr>
              <w:t>disp</w:t>
            </w:r>
            <w:r w:rsidR="009010A9" w:rsidRPr="00CB4467">
              <w:rPr>
                <w:rFonts w:hint="eastAsia"/>
                <w:sz w:val="24"/>
              </w:rPr>
              <w:t>不会显示</w:t>
            </w:r>
            <w:r w:rsidR="00932AA2" w:rsidRPr="00CB4467">
              <w:rPr>
                <w:rFonts w:hint="eastAsia"/>
                <w:sz w:val="24"/>
              </w:rPr>
              <w:t>“</w:t>
            </w:r>
            <w:r w:rsidR="00932AA2" w:rsidRPr="00CB4467">
              <w:rPr>
                <w:rFonts w:hint="eastAsia"/>
                <w:sz w:val="24"/>
              </w:rPr>
              <w:t>A</w:t>
            </w:r>
            <w:r w:rsidR="00932AA2" w:rsidRPr="00CB4467">
              <w:rPr>
                <w:sz w:val="24"/>
              </w:rPr>
              <w:t>=</w:t>
            </w:r>
            <w:r w:rsidR="00932AA2" w:rsidRPr="00CB4467">
              <w:rPr>
                <w:rFonts w:hint="eastAsia"/>
                <w:sz w:val="24"/>
              </w:rPr>
              <w:t>”，这种特点的好处是节省了一部分空间，同时可以使用这一特点</w:t>
            </w:r>
            <w:r w:rsidR="00C11DA4" w:rsidRPr="00CB4467">
              <w:rPr>
                <w:rFonts w:hint="eastAsia"/>
                <w:sz w:val="24"/>
              </w:rPr>
              <w:t>来输出列表表头等。</w:t>
            </w:r>
            <w:r w:rsidR="00C52121">
              <w:rPr>
                <w:rFonts w:hint="eastAsia"/>
                <w:sz w:val="24"/>
              </w:rPr>
              <w:t>另外，</w:t>
            </w:r>
            <w:r w:rsidR="00C52121">
              <w:rPr>
                <w:rFonts w:hint="eastAsia"/>
                <w:sz w:val="24"/>
              </w:rPr>
              <w:t>disp</w:t>
            </w:r>
            <w:r w:rsidR="00C52121">
              <w:rPr>
                <w:rFonts w:hint="eastAsia"/>
                <w:sz w:val="24"/>
              </w:rPr>
              <w:t>可以使用</w:t>
            </w:r>
            <w:r w:rsidR="00C52121">
              <w:rPr>
                <w:rFonts w:hint="eastAsia"/>
                <w:sz w:val="24"/>
              </w:rPr>
              <w:t>HTML</w:t>
            </w:r>
            <w:r w:rsidR="00C52121">
              <w:rPr>
                <w:rFonts w:hint="eastAsia"/>
                <w:sz w:val="24"/>
              </w:rPr>
              <w:t>语句作为参数，</w:t>
            </w:r>
            <w:r w:rsidR="00A768B5">
              <w:rPr>
                <w:rFonts w:hint="eastAsia"/>
                <w:sz w:val="24"/>
              </w:rPr>
              <w:t>输出的结果会具有</w:t>
            </w:r>
            <w:r w:rsidR="00A768B5">
              <w:rPr>
                <w:rFonts w:hint="eastAsia"/>
                <w:sz w:val="24"/>
              </w:rPr>
              <w:t>HTML</w:t>
            </w:r>
            <w:r w:rsidR="00A768B5">
              <w:rPr>
                <w:rFonts w:hint="eastAsia"/>
                <w:sz w:val="24"/>
              </w:rPr>
              <w:t>特性如支持超链接等。</w:t>
            </w:r>
          </w:p>
          <w:p w14:paraId="43BB90AB" w14:textId="525CD170" w:rsidR="00592594" w:rsidRDefault="00B6471E" w:rsidP="007D11B3">
            <w:pPr>
              <w:spacing w:line="360" w:lineRule="auto"/>
              <w:ind w:leftChars="214" w:left="449" w:rightChars="238" w:right="500" w:firstLineChars="178" w:firstLine="374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60F02AAD" wp14:editId="07B5D9EC">
                  <wp:simplePos x="0" y="0"/>
                  <wp:positionH relativeFrom="column">
                    <wp:posOffset>3549650</wp:posOffset>
                  </wp:positionH>
                  <wp:positionV relativeFrom="paragraph">
                    <wp:posOffset>478155</wp:posOffset>
                  </wp:positionV>
                  <wp:extent cx="1190625" cy="895350"/>
                  <wp:effectExtent l="0" t="0" r="9525" b="0"/>
                  <wp:wrapSquare wrapText="bothSides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E2627">
              <w:rPr>
                <w:noProof/>
              </w:rPr>
              <w:drawing>
                <wp:anchor distT="0" distB="0" distL="114300" distR="114300" simplePos="0" relativeHeight="251696640" behindDoc="0" locked="0" layoutInCell="1" allowOverlap="1" wp14:anchorId="5BC80A90" wp14:editId="1EFDD9D5">
                  <wp:simplePos x="0" y="0"/>
                  <wp:positionH relativeFrom="column">
                    <wp:posOffset>3559175</wp:posOffset>
                  </wp:positionH>
                  <wp:positionV relativeFrom="paragraph">
                    <wp:posOffset>82867</wp:posOffset>
                  </wp:positionV>
                  <wp:extent cx="1619250" cy="371475"/>
                  <wp:effectExtent l="0" t="0" r="0" b="9525"/>
                  <wp:wrapSquare wrapText="bothSides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0990"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183A1509" wp14:editId="6860ED7C">
                  <wp:simplePos x="0" y="0"/>
                  <wp:positionH relativeFrom="column">
                    <wp:posOffset>1839913</wp:posOffset>
                  </wp:positionH>
                  <wp:positionV relativeFrom="paragraph">
                    <wp:posOffset>454660</wp:posOffset>
                  </wp:positionV>
                  <wp:extent cx="1195070" cy="904875"/>
                  <wp:effectExtent l="0" t="0" r="5080" b="9525"/>
                  <wp:wrapSquare wrapText="bothSides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2594">
              <w:rPr>
                <w:noProof/>
              </w:rPr>
              <w:drawing>
                <wp:inline distT="0" distB="0" distL="0" distR="0" wp14:anchorId="147F1540" wp14:editId="6A5EFD55">
                  <wp:extent cx="1195396" cy="1352560"/>
                  <wp:effectExtent l="0" t="0" r="508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96" cy="135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990">
              <w:rPr>
                <w:noProof/>
              </w:rPr>
              <w:t xml:space="preserve"> </w:t>
            </w:r>
          </w:p>
          <w:p w14:paraId="4E64BF13" w14:textId="5325E6C3" w:rsidR="00C06BC1" w:rsidRDefault="00395591" w:rsidP="00C06BC1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size</w:t>
            </w:r>
            <w:r>
              <w:rPr>
                <w:sz w:val="24"/>
              </w:rPr>
              <w:t>()</w:t>
            </w:r>
            <w:r w:rsidR="002F515F">
              <w:rPr>
                <w:rFonts w:hint="eastAsia"/>
                <w:sz w:val="24"/>
              </w:rPr>
              <w:t>用于返回</w:t>
            </w:r>
            <w:r w:rsidR="00CD656A">
              <w:rPr>
                <w:rFonts w:hint="eastAsia"/>
                <w:sz w:val="24"/>
              </w:rPr>
              <w:t>向量、矩阵等变量的形状大小，</w:t>
            </w:r>
            <w:r w:rsidR="00C06BC1">
              <w:rPr>
                <w:rFonts w:hint="eastAsia"/>
                <w:sz w:val="24"/>
              </w:rPr>
              <w:t>用法为：</w:t>
            </w:r>
          </w:p>
          <w:p w14:paraId="28AA0BFC" w14:textId="582994DF" w:rsidR="007D11B3" w:rsidRDefault="00C06BC1" w:rsidP="00A32D80">
            <w:pPr>
              <w:spacing w:line="360" w:lineRule="auto"/>
              <w:ind w:leftChars="283" w:left="594" w:rightChars="238" w:right="500" w:firstLineChars="119" w:firstLine="28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size</w:t>
            </w:r>
            <w:r>
              <w:rPr>
                <w:sz w:val="24"/>
              </w:rPr>
              <w:t>(A,</w:t>
            </w:r>
            <w:r w:rsidR="00C84E75">
              <w:rPr>
                <w:sz w:val="24"/>
              </w:rPr>
              <w:t>dims)</w:t>
            </w:r>
            <w:r w:rsidR="00C84E75">
              <w:rPr>
                <w:rFonts w:hint="eastAsia"/>
                <w:sz w:val="24"/>
              </w:rPr>
              <w:t>：</w:t>
            </w:r>
            <w:r w:rsidR="00C84E75">
              <w:rPr>
                <w:rFonts w:hint="eastAsia"/>
                <w:sz w:val="24"/>
              </w:rPr>
              <w:t>A</w:t>
            </w:r>
            <w:r w:rsidR="00C84E75">
              <w:rPr>
                <w:rFonts w:hint="eastAsia"/>
                <w:sz w:val="24"/>
              </w:rPr>
              <w:t>为目标矩阵，</w:t>
            </w:r>
            <w:r w:rsidR="00C84E75">
              <w:rPr>
                <w:rFonts w:hint="eastAsia"/>
                <w:sz w:val="24"/>
              </w:rPr>
              <w:t>dims</w:t>
            </w:r>
            <w:r w:rsidR="00C84E75">
              <w:rPr>
                <w:rFonts w:hint="eastAsia"/>
                <w:sz w:val="24"/>
              </w:rPr>
              <w:t>输入想要求长度的维数</w:t>
            </w:r>
            <w:r w:rsidR="00A32D80">
              <w:rPr>
                <w:rFonts w:hint="eastAsia"/>
                <w:sz w:val="24"/>
              </w:rPr>
              <w:t>，输入多个值时会全部显示出来，此外</w:t>
            </w:r>
            <w:r w:rsidR="00D40265">
              <w:rPr>
                <w:rFonts w:hint="eastAsia"/>
                <w:sz w:val="24"/>
              </w:rPr>
              <w:t>可以使用向量接收返回值供下文使用。</w:t>
            </w:r>
          </w:p>
          <w:p w14:paraId="30E07AA7" w14:textId="4C3A1C58" w:rsidR="00D40265" w:rsidRPr="00C06BC1" w:rsidRDefault="000730FC" w:rsidP="00A32D80">
            <w:pPr>
              <w:spacing w:line="360" w:lineRule="auto"/>
              <w:ind w:leftChars="283" w:left="594" w:rightChars="238" w:right="500" w:firstLineChars="119" w:firstLine="25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8688" behindDoc="1" locked="0" layoutInCell="1" allowOverlap="1" wp14:anchorId="51772394" wp14:editId="2E212BD6">
                  <wp:simplePos x="0" y="0"/>
                  <wp:positionH relativeFrom="column">
                    <wp:posOffset>873125</wp:posOffset>
                  </wp:positionH>
                  <wp:positionV relativeFrom="paragraph">
                    <wp:posOffset>124142</wp:posOffset>
                  </wp:positionV>
                  <wp:extent cx="1333500" cy="766445"/>
                  <wp:effectExtent l="0" t="0" r="0" b="0"/>
                  <wp:wrapSquare wrapText="bothSides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9712" behindDoc="0" locked="0" layoutInCell="1" allowOverlap="1" wp14:anchorId="7BDECBD7" wp14:editId="5B094A0E">
                  <wp:simplePos x="0" y="0"/>
                  <wp:positionH relativeFrom="column">
                    <wp:posOffset>2730500</wp:posOffset>
                  </wp:positionH>
                  <wp:positionV relativeFrom="paragraph">
                    <wp:posOffset>114300</wp:posOffset>
                  </wp:positionV>
                  <wp:extent cx="2890859" cy="1785951"/>
                  <wp:effectExtent l="0" t="0" r="5080" b="5080"/>
                  <wp:wrapSquare wrapText="bothSides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59" cy="178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7946909A" w14:textId="77777777" w:rsidR="00635F08" w:rsidRDefault="00635F08" w:rsidP="00A6363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</w:p>
          <w:p w14:paraId="1E33F286" w14:textId="77777777" w:rsidR="00635F08" w:rsidRDefault="00635F08" w:rsidP="00A6363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</w:p>
          <w:p w14:paraId="05809487" w14:textId="7413E18A" w:rsidR="00635F08" w:rsidRDefault="000D182F" w:rsidP="005D6C8A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sz w:val="24"/>
              </w:rPr>
              <w:t>length()</w:t>
            </w:r>
            <w:r>
              <w:rPr>
                <w:rFonts w:hint="eastAsia"/>
                <w:sz w:val="24"/>
              </w:rPr>
              <w:t>用于求取向量的元素个数，</w:t>
            </w:r>
            <w:r w:rsidR="00F22AD1">
              <w:rPr>
                <w:rFonts w:hint="eastAsia"/>
                <w:sz w:val="24"/>
              </w:rPr>
              <w:t>当参数的输入为一个矩阵时，会输出其维度的最大值。</w:t>
            </w:r>
            <w:r w:rsidR="00557560">
              <w:rPr>
                <w:rFonts w:hint="eastAsia"/>
                <w:sz w:val="24"/>
              </w:rPr>
              <w:t>这一特性</w:t>
            </w:r>
            <w:r w:rsidR="005D6C8A">
              <w:rPr>
                <w:rFonts w:hint="eastAsia"/>
                <w:sz w:val="24"/>
              </w:rPr>
              <w:t>作用</w:t>
            </w:r>
            <w:r w:rsidR="00557560">
              <w:rPr>
                <w:rFonts w:hint="eastAsia"/>
                <w:sz w:val="24"/>
              </w:rPr>
              <w:t>同样适用于</w:t>
            </w:r>
            <w:r w:rsidR="005841D7">
              <w:rPr>
                <w:rFonts w:hint="eastAsia"/>
                <w:sz w:val="24"/>
              </w:rPr>
              <w:t>高维字符数组</w:t>
            </w:r>
            <w:r w:rsidR="00F3567B">
              <w:rPr>
                <w:rFonts w:hint="eastAsia"/>
                <w:sz w:val="24"/>
              </w:rPr>
              <w:t>、结构体中的字段</w:t>
            </w:r>
            <w:r w:rsidR="005D6C8A">
              <w:rPr>
                <w:rFonts w:hint="eastAsia"/>
                <w:sz w:val="24"/>
              </w:rPr>
              <w:t>等</w:t>
            </w:r>
            <w:r w:rsidR="005841D7">
              <w:rPr>
                <w:rFonts w:hint="eastAsia"/>
                <w:sz w:val="24"/>
              </w:rPr>
              <w:t>。</w:t>
            </w:r>
          </w:p>
          <w:p w14:paraId="7266AA54" w14:textId="77777777" w:rsidR="00CB1137" w:rsidRPr="00C64711" w:rsidRDefault="00CB1137" w:rsidP="00C64711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</w:p>
          <w:p w14:paraId="410491B2" w14:textId="782317C8" w:rsidR="00B327A2" w:rsidRPr="00A02578" w:rsidRDefault="00286AC3" w:rsidP="00F3535C">
            <w:pPr>
              <w:spacing w:beforeLines="70" w:before="218" w:line="400" w:lineRule="exact"/>
              <w:ind w:leftChars="200" w:left="420"/>
              <w:rPr>
                <w:rFonts w:eastAsia="黑体"/>
                <w:sz w:val="28"/>
                <w:szCs w:val="28"/>
              </w:rPr>
            </w:pPr>
            <w:r w:rsidRPr="00A02578">
              <w:rPr>
                <w:rFonts w:eastAsia="黑体" w:hint="eastAsia"/>
                <w:sz w:val="28"/>
                <w:szCs w:val="28"/>
              </w:rPr>
              <w:t>四、</w:t>
            </w:r>
            <w:r w:rsidR="003E48AC">
              <w:rPr>
                <w:rFonts w:eastAsia="黑体" w:hint="eastAsia"/>
                <w:sz w:val="28"/>
                <w:szCs w:val="28"/>
              </w:rPr>
              <w:t>心得体会</w:t>
            </w:r>
          </w:p>
          <w:p w14:paraId="675643D6" w14:textId="16657C97" w:rsidR="00B327A2" w:rsidRPr="005F0D29" w:rsidRDefault="005F0D29" w:rsidP="005F0D29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 w:rsidRPr="005F0D29">
              <w:rPr>
                <w:rFonts w:hint="eastAsia"/>
                <w:sz w:val="24"/>
              </w:rPr>
              <w:t>MATLAB</w:t>
            </w:r>
            <w:r w:rsidRPr="005F0D29"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矩阵的创建、</w:t>
            </w:r>
            <w:r w:rsidR="001D7BF0">
              <w:rPr>
                <w:rFonts w:hint="eastAsia"/>
                <w:sz w:val="24"/>
              </w:rPr>
              <w:t>变换和运算上具有较完整的工具</w:t>
            </w:r>
            <w:r w:rsidR="00B17CB6">
              <w:rPr>
                <w:rFonts w:hint="eastAsia"/>
                <w:sz w:val="24"/>
              </w:rPr>
              <w:t>箱以及较好的性能，可以作为此类研究的</w:t>
            </w:r>
            <w:r w:rsidR="001F195A">
              <w:rPr>
                <w:rFonts w:hint="eastAsia"/>
                <w:sz w:val="24"/>
              </w:rPr>
              <w:t>高效工具，而我们</w:t>
            </w:r>
            <w:r w:rsidR="00EB5E09">
              <w:rPr>
                <w:rFonts w:hint="eastAsia"/>
                <w:sz w:val="24"/>
              </w:rPr>
              <w:t>平常消耗时间的图像运算、多项式</w:t>
            </w:r>
            <w:r w:rsidR="004C4EFD">
              <w:rPr>
                <w:rFonts w:hint="eastAsia"/>
                <w:sz w:val="24"/>
              </w:rPr>
              <w:t>运算、线性方程组等方面都可以通过</w:t>
            </w:r>
            <w:r w:rsidR="009E5BF0">
              <w:rPr>
                <w:rFonts w:hint="eastAsia"/>
                <w:sz w:val="24"/>
              </w:rPr>
              <w:t>将问题转化为线性代数问题从而借助</w:t>
            </w:r>
            <w:r w:rsidR="009E5BF0">
              <w:rPr>
                <w:rFonts w:hint="eastAsia"/>
                <w:sz w:val="24"/>
              </w:rPr>
              <w:t>MATLAB</w:t>
            </w:r>
            <w:r w:rsidR="009E5BF0">
              <w:rPr>
                <w:rFonts w:hint="eastAsia"/>
                <w:sz w:val="24"/>
              </w:rPr>
              <w:t>解决。</w:t>
            </w:r>
            <w:r w:rsidR="007F7113">
              <w:rPr>
                <w:rFonts w:hint="eastAsia"/>
                <w:sz w:val="24"/>
              </w:rPr>
              <w:t>另一方面，我们也可以使用</w:t>
            </w:r>
            <w:r w:rsidR="007F7113">
              <w:rPr>
                <w:rFonts w:hint="eastAsia"/>
                <w:sz w:val="24"/>
              </w:rPr>
              <w:t>MATLAB</w:t>
            </w:r>
            <w:r w:rsidR="007F7113">
              <w:rPr>
                <w:rFonts w:hint="eastAsia"/>
                <w:sz w:val="24"/>
              </w:rPr>
              <w:t>进一步地探究矩阵特性，更深入地学习线性代数知识。</w:t>
            </w:r>
          </w:p>
          <w:p w14:paraId="578ABB0F" w14:textId="77777777" w:rsidR="00C64711" w:rsidRDefault="00C64711" w:rsidP="00EF72D7">
            <w:pPr>
              <w:spacing w:beforeLines="50" w:before="156" w:line="360" w:lineRule="exact"/>
              <w:rPr>
                <w:rFonts w:ascii="宋体" w:hAnsi="宋体"/>
                <w:b/>
                <w:sz w:val="28"/>
                <w:szCs w:val="28"/>
              </w:rPr>
            </w:pPr>
          </w:p>
          <w:p w14:paraId="003723CB" w14:textId="77777777" w:rsidR="00B327A2" w:rsidRPr="00A02578" w:rsidRDefault="00286AC3" w:rsidP="00F3535C">
            <w:pPr>
              <w:spacing w:beforeLines="70" w:before="218" w:line="400" w:lineRule="exact"/>
              <w:ind w:leftChars="200" w:left="420"/>
              <w:rPr>
                <w:rFonts w:eastAsia="黑体"/>
                <w:sz w:val="28"/>
                <w:szCs w:val="28"/>
              </w:rPr>
            </w:pPr>
            <w:r w:rsidRPr="00A02578">
              <w:rPr>
                <w:rFonts w:eastAsia="黑体" w:hint="eastAsia"/>
                <w:sz w:val="28"/>
                <w:szCs w:val="28"/>
              </w:rPr>
              <w:t>五、实验结论探讨及分析</w:t>
            </w:r>
          </w:p>
          <w:p w14:paraId="5E64C117" w14:textId="02CA41C4" w:rsidR="00017246" w:rsidRDefault="00B0272B" w:rsidP="00EF72D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sz w:val="24"/>
              </w:rPr>
              <w:t>eye</w:t>
            </w:r>
            <w:r w:rsidR="00216A7B">
              <w:rPr>
                <w:sz w:val="24"/>
              </w:rPr>
              <w:t>(), ones(), zeros(), rand()</w:t>
            </w:r>
            <w:r w:rsidR="00E37F8F">
              <w:rPr>
                <w:rFonts w:hint="eastAsia"/>
                <w:sz w:val="24"/>
              </w:rPr>
              <w:t>,</w:t>
            </w:r>
            <w:r w:rsidR="00E37F8F">
              <w:rPr>
                <w:sz w:val="24"/>
              </w:rPr>
              <w:t xml:space="preserve"> diag()</w:t>
            </w:r>
            <w:r w:rsidR="00216A7B">
              <w:rPr>
                <w:rFonts w:hint="eastAsia"/>
                <w:sz w:val="24"/>
              </w:rPr>
              <w:t>等方法适用于快速创建各类型的特殊矩阵，</w:t>
            </w:r>
            <w:r w:rsidR="00EB205F">
              <w:rPr>
                <w:rFonts w:hint="eastAsia"/>
                <w:sz w:val="24"/>
              </w:rPr>
              <w:t>常用于根据上文中传递的参数信息作为输入创建卷积核等矩阵</w:t>
            </w:r>
            <w:r w:rsidR="006B4CF7">
              <w:rPr>
                <w:rFonts w:hint="eastAsia"/>
                <w:sz w:val="24"/>
              </w:rPr>
              <w:t>，使得程序更加灵活和鲁棒。</w:t>
            </w:r>
            <w:r w:rsidR="002B2DFC">
              <w:rPr>
                <w:rFonts w:hint="eastAsia"/>
                <w:sz w:val="24"/>
              </w:rPr>
              <w:t>对于实数的四则运算在矩阵上也同样</w:t>
            </w:r>
            <w:r w:rsidR="00062B5F">
              <w:rPr>
                <w:rFonts w:hint="eastAsia"/>
                <w:sz w:val="24"/>
              </w:rPr>
              <w:t>适用，不同的是如果给运算符加</w:t>
            </w:r>
            <w:r w:rsidR="00062B5F">
              <w:rPr>
                <w:rFonts w:hint="eastAsia"/>
                <w:sz w:val="24"/>
              </w:rPr>
              <w:t>.</w:t>
            </w:r>
            <w:r w:rsidR="00062B5F">
              <w:rPr>
                <w:sz w:val="24"/>
              </w:rPr>
              <w:t xml:space="preserve"> </w:t>
            </w:r>
            <w:r w:rsidR="00062B5F">
              <w:rPr>
                <w:rFonts w:hint="eastAsia"/>
                <w:sz w:val="24"/>
              </w:rPr>
              <w:t>则表明</w:t>
            </w:r>
            <w:r w:rsidR="004346E7">
              <w:rPr>
                <w:rFonts w:hint="eastAsia"/>
                <w:sz w:val="24"/>
              </w:rPr>
              <w:t>对矩阵的每一项元素分别运算。同时不同于实数运算的是</w:t>
            </w:r>
            <w:r w:rsidR="00B32B27">
              <w:rPr>
                <w:rFonts w:hint="eastAsia"/>
                <w:sz w:val="24"/>
              </w:rPr>
              <w:t>矩阵运算具有方向性，即</w:t>
            </w:r>
            <w:r w:rsidR="0089745A">
              <w:rPr>
                <w:rFonts w:hint="eastAsia"/>
                <w:sz w:val="24"/>
              </w:rPr>
              <w:t>部分运算不具有交换律，这是在编写程序时要注意到的。</w:t>
            </w:r>
          </w:p>
          <w:p w14:paraId="55E3923F" w14:textId="5645B31B" w:rsidR="00EC2331" w:rsidRDefault="00EC2331" w:rsidP="00EF72D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对于利用矩阵性质解多项式方程中，</w:t>
            </w:r>
            <w:r w:rsidR="00973065">
              <w:rPr>
                <w:rFonts w:hint="eastAsia"/>
                <w:sz w:val="24"/>
              </w:rPr>
              <w:t>有</w:t>
            </w:r>
            <w:r w:rsidR="00973065">
              <w:rPr>
                <w:rFonts w:hint="eastAsia"/>
                <w:sz w:val="24"/>
              </w:rPr>
              <w:t>roots</w:t>
            </w:r>
            <w:r w:rsidR="00973065">
              <w:rPr>
                <w:rFonts w:hint="eastAsia"/>
                <w:sz w:val="24"/>
              </w:rPr>
              <w:t>、</w:t>
            </w:r>
            <w:r w:rsidR="00973065">
              <w:rPr>
                <w:rFonts w:hint="eastAsia"/>
                <w:sz w:val="24"/>
              </w:rPr>
              <w:t>poly</w:t>
            </w:r>
            <w:r w:rsidR="00973065">
              <w:rPr>
                <w:rFonts w:hint="eastAsia"/>
                <w:sz w:val="24"/>
              </w:rPr>
              <w:t>等方法适用，对于一些特殊的</w:t>
            </w:r>
            <w:r w:rsidR="00617B61">
              <w:rPr>
                <w:rFonts w:hint="eastAsia"/>
                <w:sz w:val="24"/>
              </w:rPr>
              <w:t>情景如图像运算等，有</w:t>
            </w:r>
            <w:r w:rsidR="00617B61">
              <w:rPr>
                <w:rFonts w:hint="eastAsia"/>
                <w:sz w:val="24"/>
              </w:rPr>
              <w:t>conv</w:t>
            </w:r>
            <w:r w:rsidR="00617B61">
              <w:rPr>
                <w:rFonts w:hint="eastAsia"/>
                <w:sz w:val="24"/>
              </w:rPr>
              <w:t>卷积等方法供使用</w:t>
            </w:r>
            <w:r w:rsidR="006C51EB">
              <w:rPr>
                <w:rFonts w:hint="eastAsia"/>
                <w:sz w:val="24"/>
              </w:rPr>
              <w:t>。</w:t>
            </w:r>
          </w:p>
          <w:p w14:paraId="3216033E" w14:textId="64091A97" w:rsidR="006C51EB" w:rsidRDefault="006C51EB" w:rsidP="00EF72D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在编程中，</w:t>
            </w:r>
            <w:r>
              <w:rPr>
                <w:rFonts w:hint="eastAsia"/>
                <w:sz w:val="24"/>
              </w:rPr>
              <w:t>who</w:t>
            </w:r>
            <w:r>
              <w:rPr>
                <w:rFonts w:hint="eastAsia"/>
                <w:sz w:val="24"/>
              </w:rPr>
              <w:t>等一些</w:t>
            </w:r>
            <w:r w:rsidR="00283D7A">
              <w:rPr>
                <w:rFonts w:hint="eastAsia"/>
                <w:sz w:val="24"/>
              </w:rPr>
              <w:t>语句能够辅助开发者</w:t>
            </w:r>
            <w:r w:rsidR="00BF4C5F">
              <w:rPr>
                <w:rFonts w:hint="eastAsia"/>
                <w:sz w:val="24"/>
              </w:rPr>
              <w:t>高效地了解程序，</w:t>
            </w:r>
            <w:r w:rsidR="00BF4C5F">
              <w:rPr>
                <w:rFonts w:hint="eastAsia"/>
                <w:sz w:val="24"/>
              </w:rPr>
              <w:t>disp</w:t>
            </w:r>
            <w:r w:rsidR="00BF4C5F">
              <w:rPr>
                <w:sz w:val="24"/>
              </w:rPr>
              <w:t>,size()</w:t>
            </w:r>
            <w:r w:rsidR="00BF4C5F">
              <w:rPr>
                <w:rFonts w:hint="eastAsia"/>
                <w:sz w:val="24"/>
              </w:rPr>
              <w:t>等</w:t>
            </w:r>
            <w:r w:rsidR="00BE08C3">
              <w:rPr>
                <w:rFonts w:hint="eastAsia"/>
                <w:sz w:val="24"/>
              </w:rPr>
              <w:t>则在程序构成上起到了很重要的作用。</w:t>
            </w:r>
          </w:p>
          <w:p w14:paraId="69860065" w14:textId="4BD7EB73" w:rsidR="00BE08C3" w:rsidRPr="00EF72D7" w:rsidRDefault="00BE08C3" w:rsidP="00EF72D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  <w:r>
              <w:rPr>
                <w:rFonts w:hint="eastAsia"/>
                <w:sz w:val="24"/>
              </w:rPr>
              <w:t>总之，</w:t>
            </w:r>
            <w:r>
              <w:rPr>
                <w:rFonts w:hint="eastAsia"/>
                <w:sz w:val="24"/>
              </w:rPr>
              <w:t>MATLAB</w:t>
            </w:r>
            <w:r w:rsidR="009A0CC5">
              <w:rPr>
                <w:rFonts w:hint="eastAsia"/>
                <w:sz w:val="24"/>
              </w:rPr>
              <w:t>拥有较简便的语法规则和较完善的工具生态，是</w:t>
            </w:r>
            <w:r w:rsidR="0052210C">
              <w:rPr>
                <w:rFonts w:hint="eastAsia"/>
                <w:sz w:val="24"/>
              </w:rPr>
              <w:t>用于科研的轻量级编程重要工具。</w:t>
            </w:r>
          </w:p>
          <w:p w14:paraId="5A507ED9" w14:textId="77777777" w:rsidR="00B327A2" w:rsidRPr="00EF72D7" w:rsidRDefault="00B327A2" w:rsidP="00EF72D7">
            <w:pPr>
              <w:spacing w:line="360" w:lineRule="auto"/>
              <w:ind w:leftChars="214" w:left="449" w:rightChars="238" w:right="500" w:firstLineChars="178" w:firstLine="427"/>
              <w:rPr>
                <w:sz w:val="24"/>
              </w:rPr>
            </w:pPr>
          </w:p>
          <w:p w14:paraId="485E1F3D" w14:textId="77777777" w:rsidR="00B327A2" w:rsidRPr="006E1800" w:rsidRDefault="00B327A2" w:rsidP="0052210C">
            <w:pPr>
              <w:spacing w:beforeLines="50" w:before="156" w:line="360" w:lineRule="exact"/>
              <w:ind w:leftChars="200" w:left="420"/>
              <w:rPr>
                <w:rFonts w:ascii="宋体" w:hAnsi="宋体"/>
                <w:b/>
                <w:sz w:val="24"/>
              </w:rPr>
            </w:pPr>
          </w:p>
        </w:tc>
      </w:tr>
    </w:tbl>
    <w:p w14:paraId="2368271E" w14:textId="77777777" w:rsidR="00E22542" w:rsidRDefault="00E22542" w:rsidP="00B327A2">
      <w:pPr>
        <w:spacing w:line="100" w:lineRule="exact"/>
        <w:rPr>
          <w:sz w:val="10"/>
          <w:szCs w:val="10"/>
        </w:rPr>
      </w:pPr>
    </w:p>
    <w:sectPr w:rsidR="00E22542" w:rsidSect="000715DB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pgSz w:w="11906" w:h="16838" w:code="9"/>
      <w:pgMar w:top="907" w:right="1134" w:bottom="851" w:left="1985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4E08" w14:textId="77777777" w:rsidR="00E4253A" w:rsidRDefault="00E4253A">
      <w:r>
        <w:separator/>
      </w:r>
    </w:p>
  </w:endnote>
  <w:endnote w:type="continuationSeparator" w:id="0">
    <w:p w14:paraId="78AAADD4" w14:textId="77777777" w:rsidR="00E4253A" w:rsidRDefault="00E42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367A" w14:textId="77777777" w:rsidR="00C07A6B" w:rsidRDefault="00C07A6B" w:rsidP="000715D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08BA">
      <w:rPr>
        <w:rStyle w:val="a5"/>
        <w:noProof/>
      </w:rPr>
      <w:t>4</w:t>
    </w:r>
    <w:r>
      <w:rPr>
        <w:rStyle w:val="a5"/>
      </w:rPr>
      <w:fldChar w:fldCharType="end"/>
    </w:r>
  </w:p>
  <w:p w14:paraId="61E8B5AB" w14:textId="77777777" w:rsidR="00C07A6B" w:rsidRDefault="00C07A6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C95F" w14:textId="77777777" w:rsidR="00C07A6B" w:rsidRDefault="00C07A6B" w:rsidP="000715D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E08BA">
      <w:rPr>
        <w:rStyle w:val="a5"/>
        <w:noProof/>
      </w:rPr>
      <w:t>1</w:t>
    </w:r>
    <w:r>
      <w:rPr>
        <w:rStyle w:val="a5"/>
      </w:rPr>
      <w:fldChar w:fldCharType="end"/>
    </w:r>
  </w:p>
  <w:p w14:paraId="15E82804" w14:textId="77777777" w:rsidR="00C07A6B" w:rsidRDefault="00C07A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EDF2" w14:textId="77777777" w:rsidR="00E4253A" w:rsidRDefault="00E4253A">
      <w:r>
        <w:separator/>
      </w:r>
    </w:p>
  </w:footnote>
  <w:footnote w:type="continuationSeparator" w:id="0">
    <w:p w14:paraId="2A9AB4E0" w14:textId="77777777" w:rsidR="00E4253A" w:rsidRDefault="00E42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2F3A" w14:textId="77777777" w:rsidR="00C07A6B" w:rsidRDefault="00C07A6B" w:rsidP="005E443D">
    <w:pPr>
      <w:framePr w:w="360" w:h="14664" w:hRule="exact" w:hSpace="180" w:wrap="around" w:vAnchor="text" w:hAnchor="page" w:x="531" w:y="26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7F28C6E4" w14:textId="77777777" w:rsidR="00C07A6B" w:rsidRDefault="00C07A6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8FD3" w14:textId="77777777" w:rsidR="00C07A6B" w:rsidRDefault="00C07A6B" w:rsidP="005E443D">
    <w:pPr>
      <w:framePr w:w="357" w:h="14663" w:hRule="exact" w:hSpace="181" w:wrap="around" w:vAnchor="text" w:hAnchor="page" w:x="531" w:y="26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09006BB8" w14:textId="77777777" w:rsidR="00C07A6B" w:rsidRDefault="00C07A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600F" w14:textId="77777777" w:rsidR="00C07A6B" w:rsidRDefault="00C07A6B" w:rsidP="005E443D">
    <w:pPr>
      <w:framePr w:w="360" w:h="14664" w:hRule="exact" w:hSpace="180" w:wrap="around" w:vAnchor="text" w:hAnchor="page" w:x="531" w:y="290"/>
      <w:pBdr>
        <w:top w:val="dashed" w:sz="4" w:space="1" w:color="auto"/>
      </w:pBdr>
      <w:shd w:val="solid" w:color="FFFFFF" w:fill="FFFFFF"/>
      <w:jc w:val="center"/>
      <w:textDirection w:val="tbRlV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09A306A1" w14:textId="77777777" w:rsidR="00C07A6B" w:rsidRDefault="00C07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45F37"/>
    <w:multiLevelType w:val="hybridMultilevel"/>
    <w:tmpl w:val="4CA23E1E"/>
    <w:lvl w:ilvl="0" w:tplc="0B82BC8E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num w:numId="1" w16cid:durableId="37889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81"/>
  <w:drawingGridVerticalSpacing w:val="48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8A"/>
    <w:rsid w:val="00000EDC"/>
    <w:rsid w:val="00017246"/>
    <w:rsid w:val="00022E3B"/>
    <w:rsid w:val="00023393"/>
    <w:rsid w:val="00025393"/>
    <w:rsid w:val="00033B69"/>
    <w:rsid w:val="00037688"/>
    <w:rsid w:val="00037B7C"/>
    <w:rsid w:val="000409C9"/>
    <w:rsid w:val="00062B5F"/>
    <w:rsid w:val="000715DB"/>
    <w:rsid w:val="00072F2B"/>
    <w:rsid w:val="000730FC"/>
    <w:rsid w:val="0007325E"/>
    <w:rsid w:val="000806B5"/>
    <w:rsid w:val="0008083F"/>
    <w:rsid w:val="00082BD1"/>
    <w:rsid w:val="00082D4A"/>
    <w:rsid w:val="000A3AF0"/>
    <w:rsid w:val="000A7CB5"/>
    <w:rsid w:val="000B4059"/>
    <w:rsid w:val="000C0D61"/>
    <w:rsid w:val="000C148B"/>
    <w:rsid w:val="000D182F"/>
    <w:rsid w:val="000D5513"/>
    <w:rsid w:val="000D744C"/>
    <w:rsid w:val="000F07E3"/>
    <w:rsid w:val="000F4E67"/>
    <w:rsid w:val="000F6D43"/>
    <w:rsid w:val="00101FDD"/>
    <w:rsid w:val="0010249F"/>
    <w:rsid w:val="001078F1"/>
    <w:rsid w:val="00114AB0"/>
    <w:rsid w:val="001306A2"/>
    <w:rsid w:val="00130D71"/>
    <w:rsid w:val="00131CB3"/>
    <w:rsid w:val="00143A17"/>
    <w:rsid w:val="00157797"/>
    <w:rsid w:val="00160800"/>
    <w:rsid w:val="00162FC0"/>
    <w:rsid w:val="001642CF"/>
    <w:rsid w:val="001721CA"/>
    <w:rsid w:val="001765E6"/>
    <w:rsid w:val="001868AB"/>
    <w:rsid w:val="001968DE"/>
    <w:rsid w:val="001A60A2"/>
    <w:rsid w:val="001B0190"/>
    <w:rsid w:val="001B1830"/>
    <w:rsid w:val="001B2151"/>
    <w:rsid w:val="001B6483"/>
    <w:rsid w:val="001C1659"/>
    <w:rsid w:val="001C6715"/>
    <w:rsid w:val="001D7BF0"/>
    <w:rsid w:val="001E12D4"/>
    <w:rsid w:val="001E39C4"/>
    <w:rsid w:val="001E4712"/>
    <w:rsid w:val="001F195A"/>
    <w:rsid w:val="001F29A3"/>
    <w:rsid w:val="00207E35"/>
    <w:rsid w:val="00216A7B"/>
    <w:rsid w:val="00221955"/>
    <w:rsid w:val="00223196"/>
    <w:rsid w:val="002345F1"/>
    <w:rsid w:val="00235C0B"/>
    <w:rsid w:val="00240B4E"/>
    <w:rsid w:val="0026735D"/>
    <w:rsid w:val="00282DA2"/>
    <w:rsid w:val="00283D7A"/>
    <w:rsid w:val="00286AC3"/>
    <w:rsid w:val="00291FB2"/>
    <w:rsid w:val="00294A14"/>
    <w:rsid w:val="002957CC"/>
    <w:rsid w:val="00295BCD"/>
    <w:rsid w:val="002B2DFC"/>
    <w:rsid w:val="002B3001"/>
    <w:rsid w:val="002B3808"/>
    <w:rsid w:val="002D422D"/>
    <w:rsid w:val="002D7F2F"/>
    <w:rsid w:val="002F515F"/>
    <w:rsid w:val="002F7E2D"/>
    <w:rsid w:val="00310CB5"/>
    <w:rsid w:val="00320BA4"/>
    <w:rsid w:val="00321704"/>
    <w:rsid w:val="00325644"/>
    <w:rsid w:val="00334DD1"/>
    <w:rsid w:val="003431AD"/>
    <w:rsid w:val="003557FB"/>
    <w:rsid w:val="003664C7"/>
    <w:rsid w:val="00374189"/>
    <w:rsid w:val="00395035"/>
    <w:rsid w:val="00395591"/>
    <w:rsid w:val="003A1E55"/>
    <w:rsid w:val="003B673A"/>
    <w:rsid w:val="003B70E0"/>
    <w:rsid w:val="003C0383"/>
    <w:rsid w:val="003C2074"/>
    <w:rsid w:val="003C7587"/>
    <w:rsid w:val="003E48AC"/>
    <w:rsid w:val="003F4E93"/>
    <w:rsid w:val="003F59E3"/>
    <w:rsid w:val="00405399"/>
    <w:rsid w:val="00433E31"/>
    <w:rsid w:val="004346E7"/>
    <w:rsid w:val="00434A6B"/>
    <w:rsid w:val="004371F9"/>
    <w:rsid w:val="00437AD0"/>
    <w:rsid w:val="0044492D"/>
    <w:rsid w:val="004459D2"/>
    <w:rsid w:val="00447D56"/>
    <w:rsid w:val="00461A53"/>
    <w:rsid w:val="00466928"/>
    <w:rsid w:val="00480956"/>
    <w:rsid w:val="00487AA4"/>
    <w:rsid w:val="004929D6"/>
    <w:rsid w:val="00495351"/>
    <w:rsid w:val="00495D17"/>
    <w:rsid w:val="004A63CD"/>
    <w:rsid w:val="004A7E4C"/>
    <w:rsid w:val="004B273E"/>
    <w:rsid w:val="004B3E5D"/>
    <w:rsid w:val="004C4EFD"/>
    <w:rsid w:val="004D2492"/>
    <w:rsid w:val="004F269C"/>
    <w:rsid w:val="004F63D3"/>
    <w:rsid w:val="0050391C"/>
    <w:rsid w:val="00503B84"/>
    <w:rsid w:val="005174EC"/>
    <w:rsid w:val="0052210C"/>
    <w:rsid w:val="00557560"/>
    <w:rsid w:val="00560D4A"/>
    <w:rsid w:val="00576590"/>
    <w:rsid w:val="005841D7"/>
    <w:rsid w:val="00584D0B"/>
    <w:rsid w:val="00586F7F"/>
    <w:rsid w:val="00592594"/>
    <w:rsid w:val="005A1434"/>
    <w:rsid w:val="005A39A5"/>
    <w:rsid w:val="005A7200"/>
    <w:rsid w:val="005C30BC"/>
    <w:rsid w:val="005C53E1"/>
    <w:rsid w:val="005C65D7"/>
    <w:rsid w:val="005D24DE"/>
    <w:rsid w:val="005D6068"/>
    <w:rsid w:val="005D6C8A"/>
    <w:rsid w:val="005E443D"/>
    <w:rsid w:val="005F017A"/>
    <w:rsid w:val="005F0D29"/>
    <w:rsid w:val="005F3456"/>
    <w:rsid w:val="006046C5"/>
    <w:rsid w:val="00617B61"/>
    <w:rsid w:val="006217DD"/>
    <w:rsid w:val="00635F08"/>
    <w:rsid w:val="00641D4E"/>
    <w:rsid w:val="0065677C"/>
    <w:rsid w:val="00661C06"/>
    <w:rsid w:val="00671A63"/>
    <w:rsid w:val="006774AA"/>
    <w:rsid w:val="0068123B"/>
    <w:rsid w:val="00683A31"/>
    <w:rsid w:val="006867C0"/>
    <w:rsid w:val="00687315"/>
    <w:rsid w:val="00687F76"/>
    <w:rsid w:val="006940B5"/>
    <w:rsid w:val="00696805"/>
    <w:rsid w:val="006A2537"/>
    <w:rsid w:val="006A2CEC"/>
    <w:rsid w:val="006B2E5A"/>
    <w:rsid w:val="006B4CF7"/>
    <w:rsid w:val="006C1A5C"/>
    <w:rsid w:val="006C27A4"/>
    <w:rsid w:val="006C51CE"/>
    <w:rsid w:val="006C51EB"/>
    <w:rsid w:val="006C5B4C"/>
    <w:rsid w:val="006D718A"/>
    <w:rsid w:val="006E5C92"/>
    <w:rsid w:val="006F3824"/>
    <w:rsid w:val="00700560"/>
    <w:rsid w:val="00706114"/>
    <w:rsid w:val="00715A18"/>
    <w:rsid w:val="00717726"/>
    <w:rsid w:val="00741773"/>
    <w:rsid w:val="00741D2D"/>
    <w:rsid w:val="00744759"/>
    <w:rsid w:val="00744CCE"/>
    <w:rsid w:val="0075261A"/>
    <w:rsid w:val="00753798"/>
    <w:rsid w:val="0078029F"/>
    <w:rsid w:val="00781154"/>
    <w:rsid w:val="00781238"/>
    <w:rsid w:val="00797D31"/>
    <w:rsid w:val="007B1F85"/>
    <w:rsid w:val="007C05BA"/>
    <w:rsid w:val="007C650F"/>
    <w:rsid w:val="007C6BE9"/>
    <w:rsid w:val="007D11B3"/>
    <w:rsid w:val="007E4603"/>
    <w:rsid w:val="007E6442"/>
    <w:rsid w:val="007F3E46"/>
    <w:rsid w:val="007F6E21"/>
    <w:rsid w:val="007F7113"/>
    <w:rsid w:val="00810747"/>
    <w:rsid w:val="00820873"/>
    <w:rsid w:val="00820D6A"/>
    <w:rsid w:val="00833941"/>
    <w:rsid w:val="00866B42"/>
    <w:rsid w:val="008715EB"/>
    <w:rsid w:val="008901F4"/>
    <w:rsid w:val="008941E9"/>
    <w:rsid w:val="0089745A"/>
    <w:rsid w:val="008A260B"/>
    <w:rsid w:val="008B0990"/>
    <w:rsid w:val="008B170D"/>
    <w:rsid w:val="008C0D21"/>
    <w:rsid w:val="008C4179"/>
    <w:rsid w:val="008C5206"/>
    <w:rsid w:val="008D3689"/>
    <w:rsid w:val="008D371B"/>
    <w:rsid w:val="008E6AF9"/>
    <w:rsid w:val="008F6881"/>
    <w:rsid w:val="009010A9"/>
    <w:rsid w:val="0090290B"/>
    <w:rsid w:val="00902E59"/>
    <w:rsid w:val="00911C16"/>
    <w:rsid w:val="00916D68"/>
    <w:rsid w:val="0092732F"/>
    <w:rsid w:val="00932AA2"/>
    <w:rsid w:val="00943D56"/>
    <w:rsid w:val="00960A1F"/>
    <w:rsid w:val="009610AA"/>
    <w:rsid w:val="00964557"/>
    <w:rsid w:val="0097209C"/>
    <w:rsid w:val="00973065"/>
    <w:rsid w:val="00976BA2"/>
    <w:rsid w:val="00977169"/>
    <w:rsid w:val="009966F4"/>
    <w:rsid w:val="009A0CC5"/>
    <w:rsid w:val="009A7851"/>
    <w:rsid w:val="009C03B1"/>
    <w:rsid w:val="009C76AD"/>
    <w:rsid w:val="009D5278"/>
    <w:rsid w:val="009D60AB"/>
    <w:rsid w:val="009D794A"/>
    <w:rsid w:val="009E08BA"/>
    <w:rsid w:val="009E53DF"/>
    <w:rsid w:val="009E5BF0"/>
    <w:rsid w:val="009F33AE"/>
    <w:rsid w:val="00A02578"/>
    <w:rsid w:val="00A0331F"/>
    <w:rsid w:val="00A10616"/>
    <w:rsid w:val="00A12BCA"/>
    <w:rsid w:val="00A16E0A"/>
    <w:rsid w:val="00A235E4"/>
    <w:rsid w:val="00A32D80"/>
    <w:rsid w:val="00A552CB"/>
    <w:rsid w:val="00A63637"/>
    <w:rsid w:val="00A66FAB"/>
    <w:rsid w:val="00A701C6"/>
    <w:rsid w:val="00A75DFD"/>
    <w:rsid w:val="00A768B5"/>
    <w:rsid w:val="00A778A3"/>
    <w:rsid w:val="00A84D3F"/>
    <w:rsid w:val="00A905F9"/>
    <w:rsid w:val="00A94ABF"/>
    <w:rsid w:val="00AA7257"/>
    <w:rsid w:val="00AB713E"/>
    <w:rsid w:val="00AC751A"/>
    <w:rsid w:val="00AD05B2"/>
    <w:rsid w:val="00AD12F1"/>
    <w:rsid w:val="00AD655F"/>
    <w:rsid w:val="00AE5BFD"/>
    <w:rsid w:val="00AE6D92"/>
    <w:rsid w:val="00B0272B"/>
    <w:rsid w:val="00B13823"/>
    <w:rsid w:val="00B17CB6"/>
    <w:rsid w:val="00B22CFD"/>
    <w:rsid w:val="00B26B69"/>
    <w:rsid w:val="00B327A2"/>
    <w:rsid w:val="00B32B27"/>
    <w:rsid w:val="00B5305B"/>
    <w:rsid w:val="00B6471E"/>
    <w:rsid w:val="00B72283"/>
    <w:rsid w:val="00B80217"/>
    <w:rsid w:val="00BA007E"/>
    <w:rsid w:val="00BA4AE1"/>
    <w:rsid w:val="00BA4CD8"/>
    <w:rsid w:val="00BA4FC1"/>
    <w:rsid w:val="00BA530E"/>
    <w:rsid w:val="00BC3740"/>
    <w:rsid w:val="00BE04F7"/>
    <w:rsid w:val="00BE08C3"/>
    <w:rsid w:val="00BE4ED9"/>
    <w:rsid w:val="00BF4C5F"/>
    <w:rsid w:val="00BF78BC"/>
    <w:rsid w:val="00C06BC1"/>
    <w:rsid w:val="00C07A6B"/>
    <w:rsid w:val="00C11DA4"/>
    <w:rsid w:val="00C1499B"/>
    <w:rsid w:val="00C208A2"/>
    <w:rsid w:val="00C230F8"/>
    <w:rsid w:val="00C24FC8"/>
    <w:rsid w:val="00C41D55"/>
    <w:rsid w:val="00C52121"/>
    <w:rsid w:val="00C64711"/>
    <w:rsid w:val="00C73347"/>
    <w:rsid w:val="00C77546"/>
    <w:rsid w:val="00C77FAD"/>
    <w:rsid w:val="00C84E75"/>
    <w:rsid w:val="00C94D57"/>
    <w:rsid w:val="00CA2F00"/>
    <w:rsid w:val="00CA6AD2"/>
    <w:rsid w:val="00CA6E4B"/>
    <w:rsid w:val="00CB1137"/>
    <w:rsid w:val="00CB1324"/>
    <w:rsid w:val="00CB4467"/>
    <w:rsid w:val="00CD21F0"/>
    <w:rsid w:val="00CD656A"/>
    <w:rsid w:val="00CD774D"/>
    <w:rsid w:val="00CE20FA"/>
    <w:rsid w:val="00CE2F31"/>
    <w:rsid w:val="00CE52AD"/>
    <w:rsid w:val="00D13AC0"/>
    <w:rsid w:val="00D229D2"/>
    <w:rsid w:val="00D261E0"/>
    <w:rsid w:val="00D3160B"/>
    <w:rsid w:val="00D40265"/>
    <w:rsid w:val="00D42F9A"/>
    <w:rsid w:val="00D45BE3"/>
    <w:rsid w:val="00D47D52"/>
    <w:rsid w:val="00D513B9"/>
    <w:rsid w:val="00D53DDE"/>
    <w:rsid w:val="00D63630"/>
    <w:rsid w:val="00D72023"/>
    <w:rsid w:val="00D72705"/>
    <w:rsid w:val="00D740D9"/>
    <w:rsid w:val="00D95A51"/>
    <w:rsid w:val="00D962EF"/>
    <w:rsid w:val="00D96449"/>
    <w:rsid w:val="00DA1841"/>
    <w:rsid w:val="00DA6EBE"/>
    <w:rsid w:val="00DC0AEB"/>
    <w:rsid w:val="00DC33CE"/>
    <w:rsid w:val="00DD42A6"/>
    <w:rsid w:val="00DD4E83"/>
    <w:rsid w:val="00DD5CE4"/>
    <w:rsid w:val="00DF03B1"/>
    <w:rsid w:val="00E006A8"/>
    <w:rsid w:val="00E12D5F"/>
    <w:rsid w:val="00E15082"/>
    <w:rsid w:val="00E22542"/>
    <w:rsid w:val="00E30103"/>
    <w:rsid w:val="00E37F8F"/>
    <w:rsid w:val="00E41DE0"/>
    <w:rsid w:val="00E4253A"/>
    <w:rsid w:val="00E448A2"/>
    <w:rsid w:val="00E477E7"/>
    <w:rsid w:val="00E52E1A"/>
    <w:rsid w:val="00E53C5D"/>
    <w:rsid w:val="00E56DF5"/>
    <w:rsid w:val="00E7181C"/>
    <w:rsid w:val="00E7280D"/>
    <w:rsid w:val="00E74151"/>
    <w:rsid w:val="00E83F89"/>
    <w:rsid w:val="00E84D96"/>
    <w:rsid w:val="00EA0D61"/>
    <w:rsid w:val="00EA7227"/>
    <w:rsid w:val="00EB205F"/>
    <w:rsid w:val="00EB4B0B"/>
    <w:rsid w:val="00EB5E09"/>
    <w:rsid w:val="00EC2331"/>
    <w:rsid w:val="00EC3312"/>
    <w:rsid w:val="00EC4B83"/>
    <w:rsid w:val="00EC696A"/>
    <w:rsid w:val="00EC720C"/>
    <w:rsid w:val="00ED6C19"/>
    <w:rsid w:val="00EE2627"/>
    <w:rsid w:val="00EE7F46"/>
    <w:rsid w:val="00EF3B2E"/>
    <w:rsid w:val="00EF413C"/>
    <w:rsid w:val="00EF72D7"/>
    <w:rsid w:val="00F02189"/>
    <w:rsid w:val="00F12AC8"/>
    <w:rsid w:val="00F13219"/>
    <w:rsid w:val="00F22AD1"/>
    <w:rsid w:val="00F248B2"/>
    <w:rsid w:val="00F2643C"/>
    <w:rsid w:val="00F33134"/>
    <w:rsid w:val="00F3535C"/>
    <w:rsid w:val="00F3567B"/>
    <w:rsid w:val="00F4256B"/>
    <w:rsid w:val="00F44E17"/>
    <w:rsid w:val="00F60576"/>
    <w:rsid w:val="00F6115E"/>
    <w:rsid w:val="00F641F7"/>
    <w:rsid w:val="00F66590"/>
    <w:rsid w:val="00F674CC"/>
    <w:rsid w:val="00F77AA1"/>
    <w:rsid w:val="00F81EF6"/>
    <w:rsid w:val="00F87ADF"/>
    <w:rsid w:val="00F936F0"/>
    <w:rsid w:val="00F96FA2"/>
    <w:rsid w:val="00FA6DA3"/>
    <w:rsid w:val="00FB51FA"/>
    <w:rsid w:val="00FB77A3"/>
    <w:rsid w:val="00FC1797"/>
    <w:rsid w:val="00FC3CCE"/>
    <w:rsid w:val="00FC3DCD"/>
    <w:rsid w:val="00FE3962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C14D761"/>
  <w15:chartTrackingRefBased/>
  <w15:docId w15:val="{79B0A9BA-34DB-4BAE-AA11-34D7B7E6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5B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A94A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664C7"/>
    <w:pPr>
      <w:jc w:val="center"/>
    </w:pPr>
    <w:rPr>
      <w:rFonts w:ascii="黑体" w:eastAsia="黑体"/>
      <w:b/>
      <w:sz w:val="44"/>
      <w:szCs w:val="36"/>
    </w:rPr>
  </w:style>
  <w:style w:type="paragraph" w:styleId="a4">
    <w:name w:val="footer"/>
    <w:basedOn w:val="a"/>
    <w:rsid w:val="004A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B327A2"/>
  </w:style>
  <w:style w:type="character" w:styleId="a6">
    <w:name w:val="annotation reference"/>
    <w:semiHidden/>
    <w:rsid w:val="000F6D43"/>
    <w:rPr>
      <w:sz w:val="21"/>
      <w:szCs w:val="21"/>
    </w:rPr>
  </w:style>
  <w:style w:type="paragraph" w:styleId="a7">
    <w:name w:val="annotation text"/>
    <w:basedOn w:val="a"/>
    <w:semiHidden/>
    <w:rsid w:val="000F6D43"/>
    <w:pPr>
      <w:jc w:val="left"/>
    </w:pPr>
  </w:style>
  <w:style w:type="paragraph" w:styleId="a8">
    <w:name w:val="annotation subject"/>
    <w:basedOn w:val="a7"/>
    <w:next w:val="a7"/>
    <w:semiHidden/>
    <w:rsid w:val="000F6D43"/>
    <w:rPr>
      <w:b/>
      <w:bCs/>
    </w:rPr>
  </w:style>
  <w:style w:type="paragraph" w:styleId="a9">
    <w:name w:val="Balloon Text"/>
    <w:basedOn w:val="a"/>
    <w:semiHidden/>
    <w:rsid w:val="000F6D43"/>
    <w:rPr>
      <w:sz w:val="18"/>
      <w:szCs w:val="18"/>
    </w:rPr>
  </w:style>
  <w:style w:type="paragraph" w:styleId="aa">
    <w:name w:val="Normal (Web)"/>
    <w:basedOn w:val="a"/>
    <w:rsid w:val="00A94A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FC3CCE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6F3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65288;E&#65306;&#65289;Docs\&#25105;&#30340;&#23384;&#26723;\&#35838;&#31243;&#23454;&#39564;\&#35013;&#35746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装订模板.dot</Template>
  <TotalTime>1441</TotalTime>
  <Pages>7</Pages>
  <Words>2382</Words>
  <Characters>1148</Characters>
  <Application>Microsoft Office Word</Application>
  <DocSecurity>0</DocSecurity>
  <Lines>9</Lines>
  <Paragraphs>7</Paragraphs>
  <ScaleCrop>false</ScaleCrop>
  <Company>CSU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Weisy</dc:creator>
  <cp:keywords/>
  <cp:lastModifiedBy>刘 思睿</cp:lastModifiedBy>
  <cp:revision>225</cp:revision>
  <cp:lastPrinted>2021-07-04T09:04:00Z</cp:lastPrinted>
  <dcterms:created xsi:type="dcterms:W3CDTF">2022-12-17T04:22:00Z</dcterms:created>
  <dcterms:modified xsi:type="dcterms:W3CDTF">2023-03-26T07:45:00Z</dcterms:modified>
</cp:coreProperties>
</file>